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25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4934"/>
        <w:gridCol w:w="4286"/>
      </w:tblGrid>
      <w:tr w:rsidR="00D92B95" w14:paraId="58F7016A" w14:textId="77777777" w:rsidTr="00172051">
        <w:trPr>
          <w:trHeight w:val="720"/>
        </w:trPr>
        <w:tc>
          <w:tcPr>
            <w:tcW w:w="4933" w:type="dxa"/>
            <w:vAlign w:val="bottom"/>
          </w:tcPr>
          <w:p w14:paraId="5915F250" w14:textId="2EA56944" w:rsidR="000A04B6" w:rsidRDefault="00000000" w:rsidP="000A04B6">
            <w:pPr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</w:pPr>
            <w:sdt>
              <w:sdtPr>
                <w:rPr>
                  <w:color w:val="005A6A" w:themeColor="accent3" w:themeShade="BF"/>
                  <w:sz w:val="44"/>
                  <w:szCs w:val="44"/>
                </w:rPr>
                <w:alias w:val="Enter first name:"/>
                <w:tag w:val="Enter first name:"/>
                <w:id w:val="1306818671"/>
                <w:placeholder>
                  <w:docPart w:val="1606F6E286174575A75B1F68541BC31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>
                <w:rPr>
                  <w:color w:val="262626" w:themeColor="text1" w:themeTint="D9"/>
                </w:rPr>
              </w:sdtEndPr>
              <w:sdtContent>
                <w:r w:rsidR="000A04B6">
                  <w:rPr>
                    <w:color w:val="005A6A" w:themeColor="accent3" w:themeShade="BF"/>
                    <w:sz w:val="44"/>
                    <w:szCs w:val="44"/>
                  </w:rPr>
                  <w:br/>
                </w:r>
                <w:r w:rsidR="00172051">
                  <w:rPr>
                    <w:color w:val="262626" w:themeColor="text1" w:themeTint="D9"/>
                    <w:sz w:val="44"/>
                    <w:szCs w:val="44"/>
                  </w:rPr>
                  <w:t>Victor Oloyede</w:t>
                </w:r>
              </w:sdtContent>
            </w:sdt>
          </w:p>
          <w:p w14:paraId="7CE8E5C8" w14:textId="112D59DA" w:rsidR="000A04B6" w:rsidRPr="0065008B" w:rsidRDefault="002C0D32" w:rsidP="000A04B6">
            <w:pPr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</w:pPr>
            <w:r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  <w:t xml:space="preserve">Sr. </w:t>
            </w:r>
            <w:r w:rsidR="0094055E"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  <w:t xml:space="preserve">Frontend </w:t>
            </w:r>
            <w:r w:rsidR="000A04B6" w:rsidRPr="0065008B">
              <w:rPr>
                <w:rFonts w:asciiTheme="majorHAnsi" w:hAnsiTheme="majorHAnsi"/>
                <w:color w:val="005A6A" w:themeColor="accent3" w:themeShade="BF"/>
                <w:sz w:val="32"/>
                <w:szCs w:val="32"/>
              </w:rPr>
              <w:t>Developer and Designer</w:t>
            </w:r>
          </w:p>
          <w:p w14:paraId="0B968C5F" w14:textId="0DC41CE6" w:rsidR="00C84833" w:rsidRPr="00B122BD" w:rsidRDefault="00C84833" w:rsidP="00C84833">
            <w:pPr>
              <w:pStyle w:val="Title"/>
              <w:rPr>
                <w:sz w:val="44"/>
                <w:szCs w:val="44"/>
              </w:rPr>
            </w:pPr>
          </w:p>
        </w:tc>
        <w:tc>
          <w:tcPr>
            <w:tcW w:w="4286" w:type="dxa"/>
            <w:vAlign w:val="bottom"/>
          </w:tcPr>
          <w:tbl>
            <w:tblPr>
              <w:tblStyle w:val="TableGrid"/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8"/>
              <w:gridCol w:w="267"/>
            </w:tblGrid>
            <w:tr w:rsidR="00172051" w:rsidRPr="009D0878" w14:paraId="2BC724CC" w14:textId="77777777" w:rsidTr="00172051">
              <w:trPr>
                <w:trHeight w:val="674"/>
              </w:trPr>
              <w:sdt>
                <w:sdtPr>
                  <w:rPr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89CD39BC213A4333ACABBB93226C161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018" w:type="dxa"/>
                      <w:tcMar>
                        <w:top w:w="0" w:type="dxa"/>
                        <w:left w:w="720" w:type="dxa"/>
                        <w:right w:w="29" w:type="dxa"/>
                      </w:tcMar>
                    </w:tcPr>
                    <w:p w14:paraId="2993C027" w14:textId="7DB23210" w:rsidR="00172051" w:rsidRPr="009D0878" w:rsidRDefault="00172051" w:rsidP="00172051">
                      <w:pPr>
                        <w:pStyle w:val="ContactInfo"/>
                      </w:pPr>
                      <w:r>
                        <w:rPr>
                          <w:color w:val="auto"/>
                        </w:rPr>
                        <w:t>Dallas, TX</w:t>
                      </w:r>
                      <w:r>
                        <w:rPr>
                          <w:color w:val="auto"/>
                        </w:rPr>
                        <w:br/>
                        <w:t>(</w:t>
                      </w:r>
                      <w:r w:rsidRPr="00B122BD">
                        <w:rPr>
                          <w:color w:val="auto"/>
                        </w:rPr>
                        <w:t>469</w:t>
                      </w:r>
                      <w:r>
                        <w:rPr>
                          <w:color w:val="auto"/>
                        </w:rPr>
                        <w:t xml:space="preserve">) </w:t>
                      </w:r>
                      <w:r w:rsidRPr="00B122BD">
                        <w:rPr>
                          <w:color w:val="auto"/>
                        </w:rPr>
                        <w:t>734-1247</w:t>
                      </w:r>
                      <w:r w:rsidRPr="00B122BD">
                        <w:rPr>
                          <w:color w:val="auto"/>
                        </w:rPr>
                        <w:br/>
                        <w:t>victorzemail@gmail.com</w:t>
                      </w:r>
                    </w:p>
                  </w:tc>
                </w:sdtContent>
              </w:sdt>
              <w:tc>
                <w:tcPr>
                  <w:tcW w:w="26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43F4F04" w14:textId="4737E584" w:rsidR="00172051" w:rsidRPr="009D0878" w:rsidRDefault="00172051" w:rsidP="00172051">
                  <w:pPr>
                    <w:pStyle w:val="Icons"/>
                    <w:jc w:val="left"/>
                  </w:pPr>
                </w:p>
              </w:tc>
            </w:tr>
            <w:tr w:rsidR="00172051" w:rsidRPr="009D0878" w14:paraId="18D64F03" w14:textId="77777777" w:rsidTr="00172051">
              <w:trPr>
                <w:trHeight w:val="238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D9E1E5FF60FB49B583CEE75F5BB12E4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018" w:type="dxa"/>
                      <w:tcMar>
                        <w:left w:w="720" w:type="dxa"/>
                        <w:right w:w="29" w:type="dxa"/>
                      </w:tcMar>
                    </w:tcPr>
                    <w:p w14:paraId="11DB5F82" w14:textId="601FF0CB" w:rsidR="00172051" w:rsidRPr="009D0878" w:rsidRDefault="00172051" w:rsidP="00172051">
                      <w:pPr>
                        <w:pStyle w:val="ContactInfo"/>
                      </w:pPr>
                      <w:r>
                        <w:t xml:space="preserve">                                           </w:t>
                      </w:r>
                    </w:p>
                  </w:tc>
                </w:sdtContent>
              </w:sdt>
              <w:tc>
                <w:tcPr>
                  <w:tcW w:w="267" w:type="dxa"/>
                  <w:tcMar>
                    <w:left w:w="0" w:type="dxa"/>
                    <w:right w:w="0" w:type="dxa"/>
                  </w:tcMar>
                </w:tcPr>
                <w:p w14:paraId="27EBB6F3" w14:textId="69D01708" w:rsidR="00172051" w:rsidRPr="009D0878" w:rsidRDefault="00172051" w:rsidP="00172051">
                  <w:pPr>
                    <w:pStyle w:val="Icons"/>
                    <w:jc w:val="left"/>
                  </w:pPr>
                </w:p>
              </w:tc>
            </w:tr>
            <w:tr w:rsidR="00172051" w:rsidRPr="009D0878" w14:paraId="4CBAB2A1" w14:textId="77777777" w:rsidTr="00172051">
              <w:trPr>
                <w:trHeight w:val="245"/>
              </w:trPr>
              <w:tc>
                <w:tcPr>
                  <w:tcW w:w="4018" w:type="dxa"/>
                  <w:tcMar>
                    <w:left w:w="720" w:type="dxa"/>
                    <w:right w:w="29" w:type="dxa"/>
                  </w:tcMar>
                </w:tcPr>
                <w:p w14:paraId="70A1EB8C" w14:textId="0BD0FF7D" w:rsidR="00172051" w:rsidRPr="009D0878" w:rsidRDefault="00172051" w:rsidP="00172051">
                  <w:pPr>
                    <w:pStyle w:val="ContactInfo"/>
                  </w:pPr>
                </w:p>
              </w:tc>
              <w:tc>
                <w:tcPr>
                  <w:tcW w:w="267" w:type="dxa"/>
                  <w:tcMar>
                    <w:left w:w="0" w:type="dxa"/>
                    <w:right w:w="0" w:type="dxa"/>
                  </w:tcMar>
                </w:tcPr>
                <w:p w14:paraId="0ED64250" w14:textId="1B95DF69" w:rsidR="00172051" w:rsidRPr="009D0878" w:rsidRDefault="00172051" w:rsidP="00172051">
                  <w:pPr>
                    <w:pStyle w:val="Icons"/>
                    <w:jc w:val="left"/>
                  </w:pPr>
                </w:p>
              </w:tc>
            </w:tr>
          </w:tbl>
          <w:p w14:paraId="3163B3D7" w14:textId="63B602A4" w:rsidR="00D92B95" w:rsidRDefault="00D92B95" w:rsidP="00CA497B">
            <w:pPr>
              <w:pStyle w:val="Header"/>
            </w:pPr>
          </w:p>
        </w:tc>
      </w:tr>
    </w:tbl>
    <w:p w14:paraId="57DF9E6D" w14:textId="1038A7C0" w:rsidR="00E545D4" w:rsidRPr="00EA7F9D" w:rsidRDefault="00376A62" w:rsidP="0002772E">
      <w:pPr>
        <w:spacing w:line="276" w:lineRule="auto"/>
        <w:rPr>
          <w:sz w:val="24"/>
          <w:szCs w:val="24"/>
        </w:rPr>
      </w:pPr>
      <w:r w:rsidRPr="00EA7F9D">
        <w:rPr>
          <w:sz w:val="24"/>
          <w:szCs w:val="24"/>
        </w:rPr>
        <w:t>A diligent</w:t>
      </w:r>
      <w:r w:rsidR="007768BE" w:rsidRPr="00EA7F9D">
        <w:rPr>
          <w:sz w:val="24"/>
          <w:szCs w:val="24"/>
        </w:rPr>
        <w:t xml:space="preserve"> </w:t>
      </w:r>
      <w:r w:rsidR="002E3BD5">
        <w:rPr>
          <w:sz w:val="24"/>
          <w:szCs w:val="24"/>
        </w:rPr>
        <w:t>developer</w:t>
      </w:r>
      <w:r w:rsidR="00201FEC">
        <w:rPr>
          <w:sz w:val="24"/>
          <w:szCs w:val="24"/>
        </w:rPr>
        <w:t xml:space="preserve"> with an eye for design</w:t>
      </w:r>
      <w:r w:rsidR="007768BE" w:rsidRPr="00EA7F9D">
        <w:rPr>
          <w:sz w:val="24"/>
          <w:szCs w:val="24"/>
        </w:rPr>
        <w:t xml:space="preserve">, </w:t>
      </w:r>
      <w:r w:rsidR="00E8469E">
        <w:rPr>
          <w:sz w:val="24"/>
          <w:szCs w:val="24"/>
        </w:rPr>
        <w:t>bridging</w:t>
      </w:r>
      <w:r w:rsidR="00202ECE" w:rsidRPr="00EA7F9D">
        <w:rPr>
          <w:sz w:val="24"/>
          <w:szCs w:val="24"/>
        </w:rPr>
        <w:t xml:space="preserve"> the gap between </w:t>
      </w:r>
      <w:r w:rsidR="001D1DD2" w:rsidRPr="00EA7F9D">
        <w:rPr>
          <w:sz w:val="24"/>
          <w:szCs w:val="24"/>
        </w:rPr>
        <w:t>practical</w:t>
      </w:r>
      <w:r w:rsidR="00202ECE" w:rsidRPr="00EA7F9D">
        <w:rPr>
          <w:sz w:val="24"/>
          <w:szCs w:val="24"/>
        </w:rPr>
        <w:t xml:space="preserve"> </w:t>
      </w:r>
      <w:r w:rsidR="001D1DD2" w:rsidRPr="00EA7F9D">
        <w:rPr>
          <w:sz w:val="24"/>
          <w:szCs w:val="24"/>
        </w:rPr>
        <w:t>d</w:t>
      </w:r>
      <w:r w:rsidR="00202ECE" w:rsidRPr="00EA7F9D">
        <w:rPr>
          <w:sz w:val="24"/>
          <w:szCs w:val="24"/>
        </w:rPr>
        <w:t>evelopment</w:t>
      </w:r>
      <w:r w:rsidRPr="00EA7F9D">
        <w:rPr>
          <w:sz w:val="24"/>
          <w:szCs w:val="24"/>
        </w:rPr>
        <w:t xml:space="preserve"> </w:t>
      </w:r>
      <w:r w:rsidR="00274EAA" w:rsidRPr="00EA7F9D">
        <w:rPr>
          <w:sz w:val="24"/>
          <w:szCs w:val="24"/>
        </w:rPr>
        <w:t xml:space="preserve">and </w:t>
      </w:r>
      <w:r w:rsidR="002E3BD5">
        <w:rPr>
          <w:sz w:val="24"/>
          <w:szCs w:val="24"/>
        </w:rPr>
        <w:t>simplicity</w:t>
      </w:r>
      <w:r w:rsidR="00202ECE" w:rsidRPr="00EA7F9D">
        <w:rPr>
          <w:sz w:val="24"/>
          <w:szCs w:val="24"/>
        </w:rPr>
        <w:t>.</w:t>
      </w:r>
      <w:r w:rsidR="00E0552B" w:rsidRPr="00EA7F9D">
        <w:rPr>
          <w:sz w:val="24"/>
          <w:szCs w:val="24"/>
        </w:rPr>
        <w:t xml:space="preserve"> </w:t>
      </w:r>
      <w:r w:rsidR="006E20F5" w:rsidRPr="00EA7F9D">
        <w:rPr>
          <w:sz w:val="24"/>
          <w:szCs w:val="24"/>
        </w:rPr>
        <w:t>Experience in designing unique and eye-catching fullstack applications</w:t>
      </w:r>
      <w:r w:rsidR="000504AD" w:rsidRPr="00EA7F9D">
        <w:rPr>
          <w:sz w:val="24"/>
          <w:szCs w:val="24"/>
        </w:rPr>
        <w:t xml:space="preserve">, and directing the development cycle from </w:t>
      </w:r>
      <w:r w:rsidR="00CC75F4">
        <w:rPr>
          <w:sz w:val="24"/>
          <w:szCs w:val="24"/>
        </w:rPr>
        <w:t>concept</w:t>
      </w:r>
      <w:r w:rsidR="000504AD" w:rsidRPr="00EA7F9D">
        <w:rPr>
          <w:sz w:val="24"/>
          <w:szCs w:val="24"/>
        </w:rPr>
        <w:t xml:space="preserve"> to </w:t>
      </w:r>
      <w:r w:rsidR="00CC75F4">
        <w:rPr>
          <w:sz w:val="24"/>
          <w:szCs w:val="24"/>
        </w:rPr>
        <w:t>delivery</w:t>
      </w:r>
      <w:r w:rsidR="000504AD" w:rsidRPr="00EA7F9D">
        <w:rPr>
          <w:sz w:val="24"/>
          <w:szCs w:val="24"/>
        </w:rPr>
        <w:t>. Contributor to large-scale advertisements seen globally.</w:t>
      </w:r>
    </w:p>
    <w:p w14:paraId="11DDFACE" w14:textId="0BEB5A20" w:rsidR="002E7F0E" w:rsidRPr="00953BF2" w:rsidRDefault="00D963D0" w:rsidP="00172606">
      <w:pPr>
        <w:spacing w:line="360" w:lineRule="auto"/>
        <w:rPr>
          <w:rStyle w:val="Hyperlink"/>
          <w:sz w:val="26"/>
          <w:szCs w:val="26"/>
        </w:rPr>
      </w:pPr>
      <w:r w:rsidRPr="00953BF2">
        <w:rPr>
          <w:color w:val="007FAB" w:themeColor="accent1"/>
          <w:sz w:val="26"/>
          <w:szCs w:val="26"/>
        </w:rPr>
        <w:t xml:space="preserve">Portfolio:  </w:t>
      </w:r>
      <w:hyperlink r:id="rId9" w:history="1">
        <w:r w:rsidRPr="00953BF2">
          <w:rPr>
            <w:rStyle w:val="Hyperlink"/>
            <w:sz w:val="26"/>
            <w:szCs w:val="26"/>
          </w:rPr>
          <w:t>https://personal-portfolio-psi-seven.vercel.app/</w:t>
        </w:r>
      </w:hyperlink>
    </w:p>
    <w:p w14:paraId="107D2ADE" w14:textId="03993589" w:rsidR="00FC41F6" w:rsidRPr="00FC41F6" w:rsidRDefault="00FC41F6" w:rsidP="00E30A70">
      <w:pPr>
        <w:pStyle w:val="ForHeading"/>
        <w:spacing w:line="276" w:lineRule="auto"/>
      </w:pPr>
      <w:r w:rsidRPr="00FC41F6">
        <w:t>Technical Skills</w:t>
      </w:r>
    </w:p>
    <w:tbl>
      <w:tblPr>
        <w:tblStyle w:val="TableGrid"/>
        <w:tblW w:w="52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7"/>
        <w:gridCol w:w="4957"/>
      </w:tblGrid>
      <w:tr w:rsidR="005B1D68" w:rsidRPr="00015260" w14:paraId="560E9CE8" w14:textId="77777777" w:rsidTr="00E64938">
        <w:trPr>
          <w:trHeight w:val="2567"/>
        </w:trPr>
        <w:tc>
          <w:tcPr>
            <w:tcW w:w="4957" w:type="dxa"/>
          </w:tcPr>
          <w:p w14:paraId="0FE1AEA6" w14:textId="5474FC34" w:rsidR="008010D0" w:rsidRPr="003D3087" w:rsidRDefault="004405CF" w:rsidP="003104AD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 w:rsidRPr="003D3087">
              <w:rPr>
                <w:sz w:val="24"/>
                <w:szCs w:val="24"/>
              </w:rPr>
              <w:t>Responsive</w:t>
            </w:r>
            <w:r w:rsidR="008010D0" w:rsidRPr="003D3087">
              <w:rPr>
                <w:sz w:val="24"/>
                <w:szCs w:val="24"/>
              </w:rPr>
              <w:t xml:space="preserve"> </w:t>
            </w:r>
            <w:r w:rsidR="000F1A18" w:rsidRPr="003D3087">
              <w:rPr>
                <w:sz w:val="24"/>
                <w:szCs w:val="24"/>
              </w:rPr>
              <w:t>w</w:t>
            </w:r>
            <w:r w:rsidR="008010D0" w:rsidRPr="003D3087">
              <w:rPr>
                <w:sz w:val="24"/>
                <w:szCs w:val="24"/>
              </w:rPr>
              <w:t xml:space="preserve">eb </w:t>
            </w:r>
            <w:r w:rsidR="000F1A18" w:rsidRPr="003D3087">
              <w:rPr>
                <w:sz w:val="24"/>
                <w:szCs w:val="24"/>
              </w:rPr>
              <w:t>d</w:t>
            </w:r>
            <w:r w:rsidR="008010D0" w:rsidRPr="003D3087">
              <w:rPr>
                <w:sz w:val="24"/>
                <w:szCs w:val="24"/>
              </w:rPr>
              <w:t>evelopment: HTML,</w:t>
            </w:r>
            <w:r w:rsidR="00746582" w:rsidRPr="003D3087">
              <w:rPr>
                <w:sz w:val="24"/>
                <w:szCs w:val="24"/>
              </w:rPr>
              <w:t xml:space="preserve"> </w:t>
            </w:r>
            <w:r w:rsidR="008010D0" w:rsidRPr="003D3087">
              <w:rPr>
                <w:sz w:val="24"/>
                <w:szCs w:val="24"/>
              </w:rPr>
              <w:t>CSS</w:t>
            </w:r>
            <w:r w:rsidR="002B754A" w:rsidRPr="003D3087">
              <w:rPr>
                <w:sz w:val="24"/>
                <w:szCs w:val="24"/>
              </w:rPr>
              <w:t xml:space="preserve">, </w:t>
            </w:r>
            <w:r w:rsidR="008010D0" w:rsidRPr="003D3087">
              <w:rPr>
                <w:sz w:val="24"/>
                <w:szCs w:val="24"/>
              </w:rPr>
              <w:t>JavaScript</w:t>
            </w:r>
            <w:r w:rsidR="00D460A4" w:rsidRPr="003D3087">
              <w:rPr>
                <w:sz w:val="24"/>
                <w:szCs w:val="24"/>
              </w:rPr>
              <w:t>,</w:t>
            </w:r>
            <w:r w:rsidR="0052745A" w:rsidRPr="003D3087">
              <w:rPr>
                <w:sz w:val="24"/>
                <w:szCs w:val="24"/>
              </w:rPr>
              <w:t xml:space="preserve"> </w:t>
            </w:r>
            <w:r w:rsidR="008010D0" w:rsidRPr="003D3087">
              <w:rPr>
                <w:sz w:val="24"/>
                <w:szCs w:val="24"/>
              </w:rPr>
              <w:t>(</w:t>
            </w:r>
            <w:r w:rsidR="006B3955">
              <w:rPr>
                <w:sz w:val="24"/>
                <w:szCs w:val="24"/>
              </w:rPr>
              <w:t xml:space="preserve">jQuery, </w:t>
            </w:r>
            <w:r w:rsidR="008010D0" w:rsidRPr="003D3087">
              <w:rPr>
                <w:sz w:val="24"/>
                <w:szCs w:val="24"/>
              </w:rPr>
              <w:t>React</w:t>
            </w:r>
            <w:r w:rsidR="005C328D">
              <w:rPr>
                <w:sz w:val="24"/>
                <w:szCs w:val="24"/>
              </w:rPr>
              <w:t>.js</w:t>
            </w:r>
            <w:r w:rsidR="008010D0" w:rsidRPr="003D3087">
              <w:rPr>
                <w:sz w:val="24"/>
                <w:szCs w:val="24"/>
              </w:rPr>
              <w:t xml:space="preserve">, </w:t>
            </w:r>
            <w:r w:rsidR="00D460A4" w:rsidRPr="003D3087">
              <w:rPr>
                <w:sz w:val="24"/>
                <w:szCs w:val="24"/>
              </w:rPr>
              <w:t>Next.js</w:t>
            </w:r>
            <w:r w:rsidR="008010D0" w:rsidRPr="003D3087">
              <w:rPr>
                <w:sz w:val="24"/>
                <w:szCs w:val="24"/>
              </w:rPr>
              <w:t>), Git</w:t>
            </w:r>
          </w:p>
          <w:p w14:paraId="46E466E6" w14:textId="77BB2FB7" w:rsidR="001B4BD7" w:rsidRPr="001B4BD7" w:rsidRDefault="005E7655" w:rsidP="001B4BD7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 w:rsidRPr="003D3087">
              <w:rPr>
                <w:sz w:val="24"/>
                <w:szCs w:val="24"/>
              </w:rPr>
              <w:t>Cross-platform app development (</w:t>
            </w:r>
            <w:r w:rsidR="008F491B">
              <w:rPr>
                <w:sz w:val="24"/>
                <w:szCs w:val="24"/>
              </w:rPr>
              <w:t>React Native, J</w:t>
            </w:r>
            <w:r w:rsidRPr="003D3087">
              <w:rPr>
                <w:sz w:val="24"/>
                <w:szCs w:val="24"/>
              </w:rPr>
              <w:t>ava)</w:t>
            </w:r>
          </w:p>
          <w:p w14:paraId="497DB47F" w14:textId="56842F2A" w:rsidR="00790117" w:rsidRPr="008F491B" w:rsidRDefault="00FB5962" w:rsidP="008F491B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UI/UX desig</w:t>
            </w:r>
            <w:r w:rsidR="0025075F">
              <w:rPr>
                <w:sz w:val="24"/>
                <w:szCs w:val="24"/>
              </w:rPr>
              <w:t>n</w:t>
            </w:r>
            <w:r w:rsidR="005E7655" w:rsidRPr="003D3087">
              <w:rPr>
                <w:sz w:val="24"/>
                <w:szCs w:val="24"/>
              </w:rPr>
              <w:t xml:space="preserve"> (Figma</w:t>
            </w:r>
            <w:r w:rsidR="005671F1">
              <w:rPr>
                <w:sz w:val="24"/>
                <w:szCs w:val="24"/>
              </w:rPr>
              <w:t xml:space="preserve">, </w:t>
            </w:r>
            <w:r w:rsidR="005E7655" w:rsidRPr="003D3087">
              <w:rPr>
                <w:sz w:val="24"/>
                <w:szCs w:val="24"/>
              </w:rPr>
              <w:t>Adobe XD)</w:t>
            </w:r>
          </w:p>
        </w:tc>
        <w:tc>
          <w:tcPr>
            <w:tcW w:w="4957" w:type="dxa"/>
            <w:tcMar>
              <w:left w:w="360" w:type="dxa"/>
              <w:right w:w="0" w:type="dxa"/>
            </w:tcMar>
          </w:tcPr>
          <w:p w14:paraId="7559612D" w14:textId="020945A2" w:rsidR="000F5D0B" w:rsidRDefault="00CB242A" w:rsidP="000F5D0B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 Manipulation</w:t>
            </w:r>
          </w:p>
          <w:p w14:paraId="1CDD5EE5" w14:textId="55DA6626" w:rsidR="001B4BD7" w:rsidRPr="003D3087" w:rsidRDefault="000462D5" w:rsidP="000F5D0B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8F491B">
              <w:rPr>
                <w:sz w:val="24"/>
                <w:szCs w:val="24"/>
              </w:rPr>
              <w:t>sability testing</w:t>
            </w:r>
          </w:p>
          <w:p w14:paraId="4FB71192" w14:textId="0B1EA7D0" w:rsidR="00CC6D37" w:rsidRPr="003D3087" w:rsidRDefault="0026506A" w:rsidP="0055430A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and Machine Learning</w:t>
            </w:r>
          </w:p>
          <w:p w14:paraId="36D263E0" w14:textId="1F748D06" w:rsidR="001A474E" w:rsidRPr="003D3087" w:rsidRDefault="001A474E" w:rsidP="0055430A">
            <w:pPr>
              <w:pStyle w:val="ListBullet"/>
              <w:spacing w:line="300" w:lineRule="auto"/>
              <w:rPr>
                <w:sz w:val="24"/>
                <w:szCs w:val="24"/>
              </w:rPr>
            </w:pPr>
            <w:r w:rsidRPr="003D3087">
              <w:rPr>
                <w:sz w:val="24"/>
                <w:szCs w:val="24"/>
              </w:rPr>
              <w:t>Data Engineering (</w:t>
            </w:r>
            <w:r w:rsidR="000A34F7">
              <w:rPr>
                <w:sz w:val="24"/>
                <w:szCs w:val="24"/>
              </w:rPr>
              <w:t xml:space="preserve">SQL, </w:t>
            </w:r>
            <w:r w:rsidR="005F6C1F">
              <w:rPr>
                <w:sz w:val="24"/>
                <w:szCs w:val="24"/>
              </w:rPr>
              <w:t xml:space="preserve">JSON, </w:t>
            </w:r>
            <w:r w:rsidRPr="003D3087">
              <w:rPr>
                <w:sz w:val="24"/>
                <w:szCs w:val="24"/>
              </w:rPr>
              <w:t>XML)</w:t>
            </w:r>
          </w:p>
          <w:p w14:paraId="0A861CE1" w14:textId="51980514" w:rsidR="0099230F" w:rsidRPr="0099230F" w:rsidRDefault="000F5D0B" w:rsidP="0099230F">
            <w:pPr>
              <w:pStyle w:val="ListBullet"/>
              <w:spacing w:line="276" w:lineRule="auto"/>
              <w:rPr>
                <w:sz w:val="24"/>
                <w:szCs w:val="24"/>
              </w:rPr>
            </w:pPr>
            <w:r w:rsidRPr="003D3087">
              <w:rPr>
                <w:sz w:val="24"/>
                <w:szCs w:val="24"/>
              </w:rPr>
              <w:t xml:space="preserve">Agile </w:t>
            </w:r>
            <w:r w:rsidR="00BC3774" w:rsidRPr="003D3087">
              <w:rPr>
                <w:sz w:val="24"/>
                <w:szCs w:val="24"/>
              </w:rPr>
              <w:t xml:space="preserve">team </w:t>
            </w:r>
            <w:r w:rsidRPr="003D3087">
              <w:rPr>
                <w:sz w:val="24"/>
                <w:szCs w:val="24"/>
              </w:rPr>
              <w:t>methodology</w:t>
            </w:r>
          </w:p>
        </w:tc>
      </w:tr>
    </w:tbl>
    <w:p w14:paraId="2B3AF05A" w14:textId="4EFA65BF" w:rsidR="005917C8" w:rsidRPr="00B42E75" w:rsidRDefault="00211761" w:rsidP="00B42E75">
      <w:pPr>
        <w:pStyle w:val="ForHeading"/>
      </w:pPr>
      <w:r w:rsidRPr="00B42E75">
        <w:t>Professional</w:t>
      </w:r>
      <w:r w:rsidRPr="00B42E75">
        <w:rPr>
          <w:rStyle w:val="NameTitleChar"/>
          <w:b/>
          <w:szCs w:val="32"/>
        </w:rPr>
        <w:t xml:space="preserve"> </w:t>
      </w:r>
      <w:r w:rsidR="00FC41F6" w:rsidRPr="00B42E75">
        <w:t>Experience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1"/>
        <w:gridCol w:w="1915"/>
      </w:tblGrid>
      <w:tr w:rsidR="001E6F4C" w:rsidRPr="001E6F4C" w14:paraId="07DE4B72" w14:textId="77777777" w:rsidTr="001E6F4C">
        <w:tc>
          <w:tcPr>
            <w:tcW w:w="4000" w:type="pct"/>
          </w:tcPr>
          <w:p w14:paraId="342D593C" w14:textId="3B26E479" w:rsidR="001E6F4C" w:rsidRPr="001E6F4C" w:rsidRDefault="001E6F4C" w:rsidP="003434BB">
            <w:pPr>
              <w:pStyle w:val="NameTitle"/>
              <w:rPr>
                <w:color w:val="4C4C4C" w:themeColor="text2" w:themeTint="BF"/>
              </w:rPr>
            </w:pPr>
            <w:r w:rsidRPr="001E6F4C">
              <w:t>Omnicom Group</w:t>
            </w:r>
            <w:r w:rsidR="00F13DD5">
              <w:t>/</w:t>
            </w:r>
            <w:r w:rsidRPr="001E6F4C">
              <w:t xml:space="preserve">TPNCommerce </w:t>
            </w:r>
            <w:r w:rsidR="005B6416">
              <w:t>-</w:t>
            </w:r>
            <w:r w:rsidRPr="001E6F4C">
              <w:t xml:space="preserve"> </w:t>
            </w:r>
            <w:r w:rsidR="002429B5">
              <w:rPr>
                <w:color w:val="4C4C4C" w:themeColor="text2" w:themeTint="BF"/>
              </w:rPr>
              <w:t>Software Developer</w:t>
            </w:r>
          </w:p>
        </w:tc>
        <w:tc>
          <w:tcPr>
            <w:tcW w:w="2500" w:type="pct"/>
          </w:tcPr>
          <w:p w14:paraId="5006D6B4" w14:textId="242942E3" w:rsidR="001E6F4C" w:rsidRDefault="001E6F4C" w:rsidP="001E6F4C">
            <w:pPr>
              <w:pStyle w:val="NameTitle"/>
              <w:jc w:val="right"/>
              <w:rPr>
                <w:rStyle w:val="DatesChar"/>
              </w:rPr>
            </w:pPr>
            <w:r w:rsidRPr="001E6F4C">
              <w:rPr>
                <w:color w:val="4C4C4C" w:themeColor="text2" w:themeTint="BF"/>
              </w:rPr>
              <w:t xml:space="preserve"> </w:t>
            </w:r>
            <w:r w:rsidRPr="001E6F4C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1</w:t>
            </w:r>
            <w:r w:rsidRPr="001E6F4C">
              <w:rPr>
                <w:rStyle w:val="DatesChar"/>
              </w:rPr>
              <w:t>-Present</w:t>
            </w:r>
          </w:p>
          <w:p w14:paraId="4AC5230B" w14:textId="77777777" w:rsidR="001E6F4C" w:rsidRPr="001E6F4C" w:rsidRDefault="001E6F4C" w:rsidP="001E6F4C">
            <w:pPr>
              <w:pStyle w:val="NameTitle"/>
              <w:jc w:val="right"/>
            </w:pPr>
          </w:p>
        </w:tc>
      </w:tr>
    </w:tbl>
    <w:p w14:paraId="1863E68E" w14:textId="76F17CFB" w:rsidR="00D05253" w:rsidRDefault="00D75439" w:rsidP="00D05253">
      <w:pPr>
        <w:pStyle w:val="Description"/>
      </w:pPr>
      <w:r>
        <w:t>Advert</w:t>
      </w:r>
      <w:r w:rsidR="000447F7">
        <w:t>isement designs</w:t>
      </w:r>
      <w:r>
        <w:t xml:space="preserve"> led to a </w:t>
      </w:r>
      <w:r w:rsidR="00233388">
        <w:t>1.6x</w:t>
      </w:r>
      <w:r>
        <w:t xml:space="preserve"> increase in the time customers spent in AT&amp;T stores, resulting in </w:t>
      </w:r>
      <w:r w:rsidR="000A0D11">
        <w:t>2</w:t>
      </w:r>
      <w:r w:rsidR="00233388">
        <w:t xml:space="preserve">9% </w:t>
      </w:r>
      <w:r>
        <w:t>greater phone sales</w:t>
      </w:r>
      <w:r w:rsidR="00D34BF0">
        <w:t xml:space="preserve"> over the holiday period</w:t>
      </w:r>
      <w:r>
        <w:t xml:space="preserve">. </w:t>
      </w:r>
      <w:r w:rsidR="00D05253" w:rsidRPr="005917C8">
        <w:t>Major clients include but not limited to: AT&amp;T, ExxonMobil, Frito-Lay</w:t>
      </w:r>
      <w:r>
        <w:t>.</w:t>
      </w:r>
      <w:r w:rsidR="00D05253">
        <w:t xml:space="preserve"> </w:t>
      </w:r>
    </w:p>
    <w:p w14:paraId="50B55EC1" w14:textId="06996220" w:rsidR="00963D52" w:rsidRPr="005917C8" w:rsidRDefault="00963D52" w:rsidP="00963D52">
      <w:pPr>
        <w:pStyle w:val="Description"/>
      </w:pPr>
      <w:r w:rsidRPr="005917C8">
        <w:t>At the forefront of design and development, creat</w:t>
      </w:r>
      <w:r w:rsidR="000111F6">
        <w:t>ed</w:t>
      </w:r>
      <w:r w:rsidRPr="005917C8">
        <w:t xml:space="preserve"> </w:t>
      </w:r>
      <w:r w:rsidR="005506BF">
        <w:t xml:space="preserve">over </w:t>
      </w:r>
      <w:r w:rsidR="00291374">
        <w:t>75</w:t>
      </w:r>
      <w:r w:rsidR="005506BF">
        <w:t xml:space="preserve"> </w:t>
      </w:r>
      <w:r w:rsidRPr="005917C8">
        <w:t xml:space="preserve">unique </w:t>
      </w:r>
      <w:r>
        <w:t>applications at the clients’ request.</w:t>
      </w:r>
      <w:r w:rsidRPr="005917C8">
        <w:t xml:space="preserve"> </w:t>
      </w:r>
      <w:r>
        <w:t>F</w:t>
      </w:r>
      <w:r w:rsidRPr="005917C8">
        <w:t>rom complete site redesigns, to interact</w:t>
      </w:r>
      <w:r>
        <w:t>ive</w:t>
      </w:r>
      <w:r w:rsidRPr="005917C8">
        <w:t xml:space="preserve"> experiences, there is no limit to project scope</w:t>
      </w:r>
      <w:r>
        <w:t>.</w:t>
      </w:r>
    </w:p>
    <w:p w14:paraId="6F832301" w14:textId="4B9746E6" w:rsidR="00994E97" w:rsidRPr="005917C8" w:rsidRDefault="00140AA1" w:rsidP="006A0DBB">
      <w:pPr>
        <w:pStyle w:val="Description"/>
      </w:pPr>
      <w:r>
        <w:t>Generated over 300 million combined media impressions</w:t>
      </w:r>
      <w:r w:rsidR="00E55A58">
        <w:t xml:space="preserve"> by</w:t>
      </w:r>
      <w:r w:rsidR="00994E97" w:rsidRPr="005917C8">
        <w:t xml:space="preserve"> </w:t>
      </w:r>
      <w:r w:rsidR="00051A8D">
        <w:t>collaborat</w:t>
      </w:r>
      <w:r w:rsidR="0030400E">
        <w:t>ing</w:t>
      </w:r>
      <w:r w:rsidR="00994E97" w:rsidRPr="005917C8">
        <w:t xml:space="preserve"> with </w:t>
      </w:r>
      <w:r w:rsidR="000111F6">
        <w:t>stakeholders to produce ads designed to maximize viewership.</w:t>
      </w:r>
    </w:p>
    <w:p w14:paraId="43C72584" w14:textId="0DB8AE5F" w:rsidR="00BB24F5" w:rsidRPr="00BB24F5" w:rsidRDefault="0018640D" w:rsidP="00887A8E">
      <w:pPr>
        <w:pStyle w:val="stack"/>
      </w:pPr>
      <w:r w:rsidRPr="00BB24F5">
        <w:t>Front-End</w:t>
      </w:r>
      <w:r w:rsidR="00887A8E">
        <w:t xml:space="preserve"> </w:t>
      </w:r>
      <w:r w:rsidR="00ED60B7">
        <w:t>S</w:t>
      </w:r>
      <w:r w:rsidR="00887A8E">
        <w:t>tack</w:t>
      </w:r>
      <w:r w:rsidRPr="00BB24F5">
        <w:t xml:space="preserve">: </w:t>
      </w:r>
      <w:r w:rsidR="0026506A">
        <w:t>JavaScript</w:t>
      </w:r>
      <w:r w:rsidR="00D43E25">
        <w:t xml:space="preserve">, </w:t>
      </w:r>
      <w:r w:rsidR="0026506A">
        <w:t xml:space="preserve">Java, </w:t>
      </w:r>
      <w:r w:rsidR="00E50E41" w:rsidRPr="00BB24F5">
        <w:t>React</w:t>
      </w:r>
      <w:r w:rsidR="00953BF2">
        <w:t>, TypeScript</w:t>
      </w:r>
      <w:r w:rsidR="00E50E41" w:rsidRPr="00BB24F5">
        <w:t>,</w:t>
      </w:r>
      <w:r w:rsidRPr="00BB24F5">
        <w:t xml:space="preserve"> </w:t>
      </w:r>
      <w:r w:rsidR="00ED60B7">
        <w:t xml:space="preserve">Tailwind, </w:t>
      </w:r>
      <w:r w:rsidRPr="00BB24F5">
        <w:t>S</w:t>
      </w:r>
      <w:r w:rsidR="00040815">
        <w:t>A</w:t>
      </w:r>
      <w:r w:rsidRPr="00BB24F5">
        <w:t>SS</w:t>
      </w:r>
      <w:r w:rsidR="00344524">
        <w:t>/S</w:t>
      </w:r>
      <w:r w:rsidR="00040815">
        <w:t>C</w:t>
      </w:r>
      <w:r w:rsidR="00344524">
        <w:t>SS</w:t>
      </w:r>
    </w:p>
    <w:p w14:paraId="6B6C714E" w14:textId="7BCA5475" w:rsidR="00E64938" w:rsidRDefault="0018640D" w:rsidP="00887A8E">
      <w:pPr>
        <w:pStyle w:val="stack"/>
      </w:pPr>
      <w:r w:rsidRPr="00BB24F5">
        <w:t>Back-End</w:t>
      </w:r>
      <w:r w:rsidR="00887A8E">
        <w:t xml:space="preserve"> Stack</w:t>
      </w:r>
      <w:r w:rsidRPr="00BB24F5">
        <w:t xml:space="preserve">: Node, </w:t>
      </w:r>
      <w:r w:rsidR="00321A13">
        <w:t xml:space="preserve">Git, </w:t>
      </w:r>
      <w:r w:rsidR="000462D5">
        <w:t xml:space="preserve">Jasmine JS, </w:t>
      </w:r>
      <w:r w:rsidRPr="00BB24F5">
        <w:t>Python, Java, AWS</w:t>
      </w:r>
      <w:r w:rsidR="00827AFF" w:rsidRPr="00BB24F5">
        <w:t>, PostgreSQ</w:t>
      </w:r>
      <w:r w:rsidR="00BA28D3">
        <w:t>L</w:t>
      </w:r>
    </w:p>
    <w:p w14:paraId="43FFCEDB" w14:textId="77777777" w:rsidR="00E64938" w:rsidRPr="005917C8" w:rsidRDefault="00E64938" w:rsidP="00887A8E">
      <w:pPr>
        <w:pStyle w:val="stack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82"/>
        <w:gridCol w:w="2394"/>
      </w:tblGrid>
      <w:tr w:rsidR="001E6F4C" w:rsidRPr="001E6F4C" w14:paraId="51A2780B" w14:textId="77777777" w:rsidTr="001E6F4C">
        <w:tc>
          <w:tcPr>
            <w:tcW w:w="3750" w:type="pct"/>
          </w:tcPr>
          <w:p w14:paraId="43606945" w14:textId="3AFD7A34" w:rsidR="001E6F4C" w:rsidRPr="001E6F4C" w:rsidRDefault="001E6F4C" w:rsidP="00C1417B">
            <w:pPr>
              <w:pStyle w:val="NameTitle"/>
              <w:rPr>
                <w:color w:val="4C4C4C" w:themeColor="text2" w:themeTint="BF"/>
              </w:rPr>
            </w:pPr>
            <w:r w:rsidRPr="001E6F4C">
              <w:lastRenderedPageBreak/>
              <w:t xml:space="preserve">JACOBS Engineering </w:t>
            </w:r>
            <w:r w:rsidR="005B6416">
              <w:t>-</w:t>
            </w:r>
            <w:r w:rsidRPr="001E6F4C">
              <w:t xml:space="preserve"> </w:t>
            </w:r>
            <w:r w:rsidR="00305A62">
              <w:rPr>
                <w:color w:val="4C4C4C" w:themeColor="text2" w:themeTint="BF"/>
              </w:rPr>
              <w:t>Software</w:t>
            </w:r>
            <w:r w:rsidRPr="001E6F4C">
              <w:rPr>
                <w:color w:val="4C4C4C" w:themeColor="text2" w:themeTint="BF"/>
              </w:rPr>
              <w:t xml:space="preserve"> Analyst</w:t>
            </w:r>
          </w:p>
        </w:tc>
        <w:tc>
          <w:tcPr>
            <w:tcW w:w="2500" w:type="pct"/>
          </w:tcPr>
          <w:p w14:paraId="6D5AF4AE" w14:textId="05E4B486" w:rsidR="001E6F4C" w:rsidRDefault="001E6F4C" w:rsidP="001E6F4C">
            <w:pPr>
              <w:pStyle w:val="NameTitle"/>
              <w:jc w:val="right"/>
              <w:rPr>
                <w:rStyle w:val="DatesChar"/>
              </w:rPr>
            </w:pPr>
            <w:r w:rsidRPr="001E6F4C">
              <w:rPr>
                <w:color w:val="4C4C4C" w:themeColor="text2" w:themeTint="BF"/>
              </w:rPr>
              <w:t xml:space="preserve"> </w:t>
            </w:r>
            <w:r w:rsidRPr="001E6F4C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1</w:t>
            </w:r>
          </w:p>
          <w:p w14:paraId="64B367D0" w14:textId="77777777" w:rsidR="001E6F4C" w:rsidRPr="001E6F4C" w:rsidRDefault="001E6F4C" w:rsidP="00C1417B">
            <w:pPr>
              <w:pStyle w:val="NameTitle"/>
            </w:pPr>
          </w:p>
        </w:tc>
      </w:tr>
    </w:tbl>
    <w:p w14:paraId="28563D53" w14:textId="19951B53" w:rsidR="00811F0A" w:rsidRDefault="00D42FAC" w:rsidP="006A0DBB">
      <w:pPr>
        <w:pStyle w:val="Description"/>
      </w:pPr>
      <w:r>
        <w:t>Simultaneously h</w:t>
      </w:r>
      <w:r w:rsidR="00C941D0">
        <w:t>and</w:t>
      </w:r>
      <w:r w:rsidR="00992216">
        <w:t>led</w:t>
      </w:r>
      <w:r w:rsidR="00C941D0">
        <w:t xml:space="preserve"> </w:t>
      </w:r>
      <w:r>
        <w:t xml:space="preserve">5-10 </w:t>
      </w:r>
      <w:r w:rsidR="00C941D0">
        <w:t xml:space="preserve">accounts worth </w:t>
      </w:r>
      <w:r w:rsidR="00034D19">
        <w:t>over $100</w:t>
      </w:r>
      <w:r w:rsidR="00E7575E">
        <w:t>K</w:t>
      </w:r>
      <w:r w:rsidR="00034D19">
        <w:t xml:space="preserve"> each</w:t>
      </w:r>
      <w:r w:rsidR="00F56296">
        <w:t>. A</w:t>
      </w:r>
      <w:r w:rsidR="00992216" w:rsidRPr="005917C8">
        <w:t>nalyz</w:t>
      </w:r>
      <w:r w:rsidR="00992216">
        <w:t>ed</w:t>
      </w:r>
      <w:r w:rsidR="00992216" w:rsidRPr="005917C8">
        <w:t xml:space="preserve"> technical needs and project </w:t>
      </w:r>
      <w:r w:rsidR="00992216">
        <w:t xml:space="preserve">layout </w:t>
      </w:r>
      <w:r w:rsidR="00992216" w:rsidRPr="005917C8">
        <w:t xml:space="preserve">for </w:t>
      </w:r>
      <w:r w:rsidR="00992216">
        <w:t>IT solutions.</w:t>
      </w:r>
    </w:p>
    <w:p w14:paraId="2D39B00A" w14:textId="138C5239" w:rsidR="006D2116" w:rsidRDefault="00827AFF" w:rsidP="006A0DBB">
      <w:pPr>
        <w:pStyle w:val="Description"/>
      </w:pPr>
      <w:r>
        <w:t>Contribu</w:t>
      </w:r>
      <w:r w:rsidR="004362A3">
        <w:t>ted</w:t>
      </w:r>
      <w:r>
        <w:t xml:space="preserve"> to </w:t>
      </w:r>
      <w:r w:rsidR="00C941D0">
        <w:t xml:space="preserve">over 200 </w:t>
      </w:r>
      <w:r w:rsidR="00CD6F5C" w:rsidRPr="005917C8">
        <w:t>knowledgebase article</w:t>
      </w:r>
      <w:r w:rsidR="00395EEA">
        <w:t>s</w:t>
      </w:r>
      <w:r w:rsidR="004362A3">
        <w:t xml:space="preserve">, helping to streamline software use for non-technical </w:t>
      </w:r>
      <w:r w:rsidR="00535404">
        <w:t>executives</w:t>
      </w:r>
      <w:r w:rsidR="00BD1703">
        <w:t xml:space="preserve">. </w:t>
      </w:r>
      <w:r w:rsidR="001A15C6">
        <w:t>Bugs</w:t>
      </w:r>
      <w:r w:rsidR="00BD1703">
        <w:t xml:space="preserve"> </w:t>
      </w:r>
      <w:r w:rsidR="002C729A">
        <w:t>report</w:t>
      </w:r>
      <w:r w:rsidR="00FD2321">
        <w:t>ed</w:t>
      </w:r>
      <w:r w:rsidR="002C729A">
        <w:t xml:space="preserve"> fell </w:t>
      </w:r>
      <w:r w:rsidR="004769C2">
        <w:t>66</w:t>
      </w:r>
      <w:r w:rsidR="002C729A">
        <w:t>% as reported in the ServiceNow platform.</w:t>
      </w:r>
    </w:p>
    <w:p w14:paraId="49FBA385" w14:textId="3D607B45" w:rsidR="004362A3" w:rsidRPr="00C9171B" w:rsidRDefault="005B7BB2" w:rsidP="004362A3">
      <w:pPr>
        <w:pStyle w:val="Description"/>
      </w:pPr>
      <w:r>
        <w:t>Over 40 edits of</w:t>
      </w:r>
      <w:r w:rsidR="004362A3">
        <w:t xml:space="preserve"> </w:t>
      </w:r>
      <w:r w:rsidR="004362A3" w:rsidRPr="005917C8">
        <w:t xml:space="preserve">in-house </w:t>
      </w:r>
      <w:r w:rsidR="004362A3">
        <w:t xml:space="preserve">ServiceNow </w:t>
      </w:r>
      <w:r w:rsidR="004362A3" w:rsidRPr="005917C8">
        <w:t>application for IT professionals</w:t>
      </w:r>
      <w:r>
        <w:t xml:space="preserve">, </w:t>
      </w:r>
      <w:r w:rsidR="00702242">
        <w:t xml:space="preserve">leading to increased productivity by </w:t>
      </w:r>
      <w:r w:rsidR="00BE794B">
        <w:t>creating a more efficient platform</w:t>
      </w:r>
      <w:r w:rsidR="00B47B44">
        <w:t>.</w:t>
      </w:r>
    </w:p>
    <w:p w14:paraId="647AFBA0" w14:textId="584A727E" w:rsidR="006D2116" w:rsidRDefault="006D2116" w:rsidP="00887A8E">
      <w:pPr>
        <w:pStyle w:val="stack"/>
      </w:pPr>
      <w:r>
        <w:t>Development</w:t>
      </w:r>
      <w:r w:rsidR="00887A8E">
        <w:t xml:space="preserve"> Stack</w:t>
      </w:r>
      <w:r>
        <w:t>: HTML, CSS, Java</w:t>
      </w:r>
      <w:r w:rsidR="00E54E75">
        <w:t>S</w:t>
      </w:r>
      <w:r>
        <w:t xml:space="preserve">cript, </w:t>
      </w:r>
      <w:r w:rsidR="008D2BCC">
        <w:t xml:space="preserve">Java, </w:t>
      </w:r>
      <w:r>
        <w:t>JSON</w:t>
      </w:r>
    </w:p>
    <w:p w14:paraId="2868520A" w14:textId="676E1FAA" w:rsidR="00887A8E" w:rsidRPr="005917C8" w:rsidRDefault="00F313A8" w:rsidP="00887A8E">
      <w:pPr>
        <w:pStyle w:val="stack"/>
      </w:pPr>
      <w:r>
        <w:t xml:space="preserve">IT </w:t>
      </w:r>
      <w:r w:rsidR="00BB24F5">
        <w:t>Data</w:t>
      </w:r>
      <w:r w:rsidR="00887A8E">
        <w:t xml:space="preserve"> Stack</w:t>
      </w:r>
      <w:r w:rsidR="006D2116">
        <w:t xml:space="preserve">: ServiceNow, </w:t>
      </w:r>
      <w:r w:rsidR="00401AA0">
        <w:t>J</w:t>
      </w:r>
      <w:r w:rsidR="005924F0">
        <w:t>ira</w:t>
      </w:r>
      <w:r w:rsidR="00401AA0">
        <w:t>,</w:t>
      </w:r>
      <w:r w:rsidR="006D2116">
        <w:t xml:space="preserve"> Microsoft Dynamics</w:t>
      </w:r>
      <w:r w:rsidR="00BB24F5">
        <w:t>, Power BI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1"/>
        <w:gridCol w:w="1915"/>
      </w:tblGrid>
      <w:tr w:rsidR="006F60E0" w:rsidRPr="006F60E0" w14:paraId="34F73E15" w14:textId="77777777" w:rsidTr="006F60E0">
        <w:tc>
          <w:tcPr>
            <w:tcW w:w="4000" w:type="pct"/>
          </w:tcPr>
          <w:p w14:paraId="00A49736" w14:textId="7EDCD92C" w:rsidR="006F60E0" w:rsidRPr="006F60E0" w:rsidRDefault="006F60E0" w:rsidP="00E63D25">
            <w:pPr>
              <w:pStyle w:val="NameTitle"/>
              <w:rPr>
                <w:color w:val="4C4C4C" w:themeColor="text2" w:themeTint="BF"/>
              </w:rPr>
            </w:pPr>
            <w:r w:rsidRPr="006F60E0">
              <w:t>Tyler Technologies</w:t>
            </w:r>
            <w:r w:rsidR="00D73AA3">
              <w:t xml:space="preserve"> - </w:t>
            </w:r>
            <w:r w:rsidRPr="006F60E0">
              <w:rPr>
                <w:color w:val="4C4C4C" w:themeColor="text2" w:themeTint="BF"/>
              </w:rPr>
              <w:t>S</w:t>
            </w:r>
            <w:r w:rsidR="00D1403E">
              <w:rPr>
                <w:color w:val="4C4C4C" w:themeColor="text2" w:themeTint="BF"/>
              </w:rPr>
              <w:t>oftware</w:t>
            </w:r>
            <w:r w:rsidR="002429B5">
              <w:rPr>
                <w:color w:val="4C4C4C" w:themeColor="text2" w:themeTint="BF"/>
              </w:rPr>
              <w:t xml:space="preserve"> Architect</w:t>
            </w:r>
          </w:p>
        </w:tc>
        <w:tc>
          <w:tcPr>
            <w:tcW w:w="2500" w:type="pct"/>
          </w:tcPr>
          <w:p w14:paraId="4549A2CC" w14:textId="192F2B8F" w:rsidR="006F60E0" w:rsidRPr="006F60E0" w:rsidRDefault="006F60E0" w:rsidP="006F60E0">
            <w:pPr>
              <w:pStyle w:val="NameTitle"/>
              <w:jc w:val="right"/>
            </w:pPr>
            <w:r w:rsidRPr="006F60E0">
              <w:rPr>
                <w:color w:val="4C4C4C" w:themeColor="text2" w:themeTint="BF"/>
              </w:rPr>
              <w:t xml:space="preserve"> </w:t>
            </w:r>
            <w:r w:rsidRPr="006F60E0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1</w:t>
            </w:r>
          </w:p>
        </w:tc>
      </w:tr>
      <w:tr w:rsidR="001E6F4C" w:rsidRPr="006F60E0" w14:paraId="667B68B4" w14:textId="77777777" w:rsidTr="006F60E0">
        <w:tc>
          <w:tcPr>
            <w:tcW w:w="4000" w:type="pct"/>
          </w:tcPr>
          <w:p w14:paraId="3719DDED" w14:textId="77777777" w:rsidR="001E6F4C" w:rsidRPr="006F60E0" w:rsidRDefault="001E6F4C" w:rsidP="00E63D25">
            <w:pPr>
              <w:pStyle w:val="NameTitle"/>
            </w:pPr>
          </w:p>
        </w:tc>
        <w:tc>
          <w:tcPr>
            <w:tcW w:w="2500" w:type="pct"/>
          </w:tcPr>
          <w:p w14:paraId="76639C98" w14:textId="77777777" w:rsidR="001E6F4C" w:rsidRPr="006F60E0" w:rsidRDefault="001E6F4C" w:rsidP="006F60E0">
            <w:pPr>
              <w:pStyle w:val="NameTitle"/>
              <w:jc w:val="right"/>
              <w:rPr>
                <w:color w:val="4C4C4C" w:themeColor="text2" w:themeTint="BF"/>
              </w:rPr>
            </w:pPr>
          </w:p>
        </w:tc>
      </w:tr>
    </w:tbl>
    <w:p w14:paraId="0420E372" w14:textId="21619663" w:rsidR="00447EB9" w:rsidRDefault="004F41E3" w:rsidP="006A0DBB">
      <w:pPr>
        <w:pStyle w:val="Description"/>
      </w:pPr>
      <w:r>
        <w:t xml:space="preserve">Solved over 50 unique client </w:t>
      </w:r>
      <w:r w:rsidR="00FE5838">
        <w:t>cases</w:t>
      </w:r>
      <w:r>
        <w:t xml:space="preserve"> weekly by utilizing scripting and automation.</w:t>
      </w:r>
    </w:p>
    <w:p w14:paraId="746313A3" w14:textId="4C8870AE" w:rsidR="00E54E75" w:rsidRDefault="00851083" w:rsidP="006A0DBB">
      <w:pPr>
        <w:pStyle w:val="Description"/>
      </w:pPr>
      <w:r>
        <w:t>Implored coding best practices to t</w:t>
      </w:r>
      <w:r w:rsidR="00E54E75">
        <w:t xml:space="preserve">ailor company software </w:t>
      </w:r>
      <w:r w:rsidR="003666FA">
        <w:t>provid</w:t>
      </w:r>
      <w:r w:rsidR="007A1679">
        <w:t>ing</w:t>
      </w:r>
      <w:r w:rsidR="003666FA">
        <w:t xml:space="preserve"> </w:t>
      </w:r>
      <w:r w:rsidR="004548A4">
        <w:t>support for</w:t>
      </w:r>
      <w:r w:rsidR="003666FA">
        <w:t xml:space="preserve"> </w:t>
      </w:r>
      <w:r w:rsidR="007E1FE3">
        <w:t>first responders</w:t>
      </w:r>
      <w:r w:rsidR="003B1058">
        <w:t>.</w:t>
      </w:r>
    </w:p>
    <w:p w14:paraId="0800BD00" w14:textId="06EB509F" w:rsidR="00CD6F5C" w:rsidRDefault="00282A66" w:rsidP="006A0DBB">
      <w:pPr>
        <w:pStyle w:val="Description"/>
      </w:pPr>
      <w:r>
        <w:t xml:space="preserve">Reduced the </w:t>
      </w:r>
      <w:r w:rsidR="00126991">
        <w:t>frequency</w:t>
      </w:r>
      <w:r>
        <w:t xml:space="preserve"> of incoming ticket</w:t>
      </w:r>
      <w:r w:rsidR="005E2D35">
        <w:t>s</w:t>
      </w:r>
      <w:r>
        <w:t xml:space="preserve"> by</w:t>
      </w:r>
      <w:r w:rsidR="00E10F7A">
        <w:t xml:space="preserve"> about 20% by</w:t>
      </w:r>
      <w:r>
        <w:t xml:space="preserve"> p</w:t>
      </w:r>
      <w:r w:rsidR="00CD6F5C" w:rsidRPr="005917C8">
        <w:t>ublis</w:t>
      </w:r>
      <w:r w:rsidR="00860F95">
        <w:t>h</w:t>
      </w:r>
      <w:r>
        <w:t>ing</w:t>
      </w:r>
      <w:r w:rsidR="00CD6F5C" w:rsidRPr="005917C8">
        <w:t xml:space="preserve"> </w:t>
      </w:r>
      <w:r w:rsidR="00FD64B6">
        <w:t>documentation</w:t>
      </w:r>
      <w:r w:rsidR="00C811ED">
        <w:t xml:space="preserve"> </w:t>
      </w:r>
      <w:r w:rsidR="00CD6F5C" w:rsidRPr="005917C8">
        <w:t>for in-house applications</w:t>
      </w:r>
      <w:r w:rsidR="003B1058">
        <w:t>.</w:t>
      </w:r>
    </w:p>
    <w:p w14:paraId="14973E0E" w14:textId="24EB2363" w:rsidR="005E2D35" w:rsidRPr="005917C8" w:rsidRDefault="005E2D35" w:rsidP="005E2D35">
      <w:pPr>
        <w:pStyle w:val="Description"/>
      </w:pPr>
      <w:r w:rsidRPr="005917C8">
        <w:t>Bec</w:t>
      </w:r>
      <w:r>
        <w:t>ame</w:t>
      </w:r>
      <w:r w:rsidRPr="005917C8">
        <w:t xml:space="preserve"> </w:t>
      </w:r>
      <w:r>
        <w:t>subject matter expert on a multitude of platform-specific topics.</w:t>
      </w:r>
    </w:p>
    <w:p w14:paraId="6F82DFA1" w14:textId="383EEBFD" w:rsidR="00887A8E" w:rsidRDefault="00B22960" w:rsidP="00887A8E">
      <w:pPr>
        <w:pStyle w:val="stack"/>
      </w:pPr>
      <w:r>
        <w:t xml:space="preserve">Core </w:t>
      </w:r>
      <w:r w:rsidR="0097191F">
        <w:t>S</w:t>
      </w:r>
      <w:r w:rsidR="003666FA">
        <w:t>tack</w:t>
      </w:r>
      <w:r w:rsidR="00B743C7">
        <w:t>:</w:t>
      </w:r>
      <w:r w:rsidR="00887A8E">
        <w:t xml:space="preserve"> </w:t>
      </w:r>
      <w:r w:rsidR="003666FA">
        <w:t xml:space="preserve">HTML, </w:t>
      </w:r>
      <w:r w:rsidR="00203D3C">
        <w:t xml:space="preserve">JavaScript, </w:t>
      </w:r>
      <w:r w:rsidR="003666FA">
        <w:t xml:space="preserve">Python, </w:t>
      </w:r>
      <w:r w:rsidR="00F146C5">
        <w:t xml:space="preserve">SQL, </w:t>
      </w:r>
      <w:r w:rsidR="003666FA">
        <w:t xml:space="preserve">XML, </w:t>
      </w:r>
      <w:r w:rsidR="00232EE2">
        <w:t>J</w:t>
      </w:r>
      <w:r w:rsidR="005924F0">
        <w:t>ira</w:t>
      </w:r>
      <w:r w:rsidR="003666FA">
        <w:t>, Confluence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F60E0" w:rsidRPr="006F60E0" w14:paraId="0811D605" w14:textId="77777777" w:rsidTr="006F60E0">
        <w:tc>
          <w:tcPr>
            <w:tcW w:w="2500" w:type="pct"/>
          </w:tcPr>
          <w:p w14:paraId="54EF7B56" w14:textId="678AD19A" w:rsidR="006F60E0" w:rsidRPr="006F60E0" w:rsidRDefault="006F60E0" w:rsidP="007C3F58">
            <w:pPr>
              <w:pStyle w:val="NameTitle"/>
              <w:rPr>
                <w:color w:val="4C4C4C" w:themeColor="text2" w:themeTint="BF"/>
              </w:rPr>
            </w:pPr>
            <w:r w:rsidRPr="006F60E0">
              <w:t xml:space="preserve">Vira Insight LLC </w:t>
            </w:r>
            <w:r w:rsidR="005B6416">
              <w:t>-</w:t>
            </w:r>
            <w:r w:rsidRPr="006F60E0">
              <w:t xml:space="preserve"> </w:t>
            </w:r>
            <w:r w:rsidR="000348A7">
              <w:rPr>
                <w:color w:val="4C4C4C" w:themeColor="text2" w:themeTint="BF"/>
              </w:rPr>
              <w:t>Lead I</w:t>
            </w:r>
            <w:r w:rsidRPr="006F60E0">
              <w:rPr>
                <w:color w:val="4C4C4C" w:themeColor="text2" w:themeTint="BF"/>
              </w:rPr>
              <w:t>T Coordinator</w:t>
            </w:r>
          </w:p>
        </w:tc>
        <w:tc>
          <w:tcPr>
            <w:tcW w:w="2500" w:type="pct"/>
          </w:tcPr>
          <w:p w14:paraId="025B6A83" w14:textId="14778492" w:rsidR="006F60E0" w:rsidRPr="006F60E0" w:rsidRDefault="006F60E0" w:rsidP="001E6F4C">
            <w:pPr>
              <w:pStyle w:val="NameTitle"/>
              <w:jc w:val="right"/>
            </w:pPr>
            <w:r w:rsidRPr="006F60E0">
              <w:rPr>
                <w:color w:val="4C4C4C" w:themeColor="text2" w:themeTint="BF"/>
              </w:rPr>
              <w:t xml:space="preserve"> </w:t>
            </w:r>
            <w:r w:rsidRPr="006F60E0">
              <w:rPr>
                <w:rStyle w:val="DatesChar"/>
              </w:rPr>
              <w:t>202</w:t>
            </w:r>
            <w:r w:rsidR="000015EE">
              <w:rPr>
                <w:rStyle w:val="DatesChar"/>
              </w:rPr>
              <w:t>0</w:t>
            </w:r>
            <w:r w:rsidRPr="006F60E0">
              <w:rPr>
                <w:rStyle w:val="DatesChar"/>
              </w:rPr>
              <w:t>-202</w:t>
            </w:r>
            <w:r w:rsidR="000015EE">
              <w:rPr>
                <w:rStyle w:val="DatesChar"/>
              </w:rPr>
              <w:t>1</w:t>
            </w:r>
          </w:p>
        </w:tc>
      </w:tr>
      <w:tr w:rsidR="004B3ADF" w:rsidRPr="006F60E0" w14:paraId="78DCF15B" w14:textId="77777777" w:rsidTr="006F60E0">
        <w:tc>
          <w:tcPr>
            <w:tcW w:w="2500" w:type="pct"/>
          </w:tcPr>
          <w:p w14:paraId="59BF6037" w14:textId="77777777" w:rsidR="004B3ADF" w:rsidRPr="006F60E0" w:rsidRDefault="004B3ADF" w:rsidP="007C3F58">
            <w:pPr>
              <w:pStyle w:val="NameTitle"/>
            </w:pPr>
          </w:p>
        </w:tc>
        <w:tc>
          <w:tcPr>
            <w:tcW w:w="2500" w:type="pct"/>
          </w:tcPr>
          <w:p w14:paraId="1DDB15B8" w14:textId="77777777" w:rsidR="004B3ADF" w:rsidRPr="006F60E0" w:rsidRDefault="004B3ADF" w:rsidP="001E6F4C">
            <w:pPr>
              <w:pStyle w:val="NameTitle"/>
              <w:jc w:val="right"/>
              <w:rPr>
                <w:color w:val="4C4C4C" w:themeColor="text2" w:themeTint="BF"/>
              </w:rPr>
            </w:pPr>
          </w:p>
        </w:tc>
      </w:tr>
    </w:tbl>
    <w:p w14:paraId="68DA5C45" w14:textId="105FCA14" w:rsidR="00AA77BF" w:rsidRDefault="000B732A" w:rsidP="006A0DBB">
      <w:pPr>
        <w:pStyle w:val="Description"/>
      </w:pPr>
      <w:r>
        <w:t xml:space="preserve">Met and exceeded </w:t>
      </w:r>
      <w:r w:rsidR="00356450">
        <w:t xml:space="preserve">predefined </w:t>
      </w:r>
      <w:r>
        <w:t>metrics by solving hundreds</w:t>
      </w:r>
      <w:r w:rsidR="00CF79BC">
        <w:t xml:space="preserve"> of tickets weekly</w:t>
      </w:r>
      <w:r w:rsidR="001B4BAE" w:rsidRPr="001B4BAE">
        <w:t xml:space="preserve"> </w:t>
      </w:r>
      <w:r w:rsidR="001B4BAE">
        <w:t>through i</w:t>
      </w:r>
      <w:r w:rsidR="001B4BAE" w:rsidRPr="005917C8">
        <w:t xml:space="preserve">nternal </w:t>
      </w:r>
      <w:r w:rsidR="001B4BAE">
        <w:t>h</w:t>
      </w:r>
      <w:r w:rsidR="001B4BAE" w:rsidRPr="005917C8">
        <w:t>elpdesk</w:t>
      </w:r>
      <w:r w:rsidR="00CF79BC">
        <w:t>.</w:t>
      </w:r>
    </w:p>
    <w:p w14:paraId="32871121" w14:textId="62A6F535" w:rsidR="00CF79BC" w:rsidRDefault="00CF79BC" w:rsidP="006A0DBB">
      <w:pPr>
        <w:pStyle w:val="Description"/>
      </w:pPr>
      <w:r>
        <w:t>Maintai</w:t>
      </w:r>
      <w:r w:rsidR="00167391">
        <w:t>ned</w:t>
      </w:r>
      <w:r>
        <w:t xml:space="preserve"> infrastructure for office supporting nearly 500 employees.</w:t>
      </w:r>
    </w:p>
    <w:p w14:paraId="3A0D776C" w14:textId="6438023C" w:rsidR="00167391" w:rsidRPr="005917C8" w:rsidRDefault="00167391" w:rsidP="006A0DBB">
      <w:pPr>
        <w:pStyle w:val="Description"/>
      </w:pPr>
      <w:r>
        <w:t>Triage and task delegation of up to 20 concurrent projects.</w:t>
      </w:r>
    </w:p>
    <w:p w14:paraId="3F3A7D8C" w14:textId="3CE47661" w:rsidR="00172606" w:rsidRDefault="00CF79BC" w:rsidP="004E7042">
      <w:pPr>
        <w:pStyle w:val="Description"/>
      </w:pPr>
      <w:r>
        <w:t>Installed</w:t>
      </w:r>
      <w:r w:rsidR="009F0782">
        <w:t>, updated, and</w:t>
      </w:r>
      <w:r>
        <w:t xml:space="preserve"> d</w:t>
      </w:r>
      <w:r w:rsidR="00CD6F5C" w:rsidRPr="005917C8">
        <w:t>iagnos</w:t>
      </w:r>
      <w:r w:rsidR="00BB24F5">
        <w:t>ed</w:t>
      </w:r>
      <w:r>
        <w:t xml:space="preserve"> </w:t>
      </w:r>
      <w:r w:rsidR="00CD6F5C" w:rsidRPr="005917C8">
        <w:t xml:space="preserve">software </w:t>
      </w:r>
      <w:r w:rsidR="009F0782">
        <w:t xml:space="preserve">and hardware </w:t>
      </w:r>
      <w:r w:rsidR="00036DA0">
        <w:t>for internal users</w:t>
      </w:r>
      <w:r w:rsidR="003B1058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6F60E0" w:rsidRPr="006F60E0" w14:paraId="37D3C875" w14:textId="77777777" w:rsidTr="006F60E0">
        <w:tc>
          <w:tcPr>
            <w:tcW w:w="2500" w:type="pct"/>
          </w:tcPr>
          <w:p w14:paraId="77D10442" w14:textId="3FF99D4D" w:rsidR="006F60E0" w:rsidRPr="006F60E0" w:rsidRDefault="006F60E0" w:rsidP="00FF5AD5">
            <w:pPr>
              <w:pStyle w:val="NameTitle"/>
              <w:rPr>
                <w:color w:val="4C4C4C" w:themeColor="text2" w:themeTint="BF"/>
              </w:rPr>
            </w:pPr>
            <w:r w:rsidRPr="006F60E0">
              <w:t xml:space="preserve">Pyon Tech LLC </w:t>
            </w:r>
            <w:r w:rsidR="005B6416">
              <w:t>-</w:t>
            </w:r>
            <w:r w:rsidRPr="006F60E0">
              <w:rPr>
                <w:color w:val="4C4C4C" w:themeColor="text2" w:themeTint="BF"/>
              </w:rPr>
              <w:t xml:space="preserve"> IT Specialist</w:t>
            </w:r>
          </w:p>
        </w:tc>
        <w:tc>
          <w:tcPr>
            <w:tcW w:w="2500" w:type="pct"/>
          </w:tcPr>
          <w:p w14:paraId="06303A5E" w14:textId="6568854D" w:rsidR="006F60E0" w:rsidRDefault="006F60E0" w:rsidP="006F60E0">
            <w:pPr>
              <w:pStyle w:val="NameTitle"/>
              <w:jc w:val="right"/>
              <w:rPr>
                <w:rStyle w:val="DatesChar"/>
              </w:rPr>
            </w:pPr>
            <w:r w:rsidRPr="006F60E0">
              <w:rPr>
                <w:color w:val="4C4C4C" w:themeColor="text2" w:themeTint="BF"/>
              </w:rPr>
              <w:t xml:space="preserve"> </w:t>
            </w:r>
            <w:r w:rsidRPr="006F60E0">
              <w:rPr>
                <w:rStyle w:val="DatesChar"/>
              </w:rPr>
              <w:t>2017-202</w:t>
            </w:r>
            <w:r w:rsidR="000015EE">
              <w:rPr>
                <w:rStyle w:val="DatesChar"/>
              </w:rPr>
              <w:t>0</w:t>
            </w:r>
          </w:p>
          <w:p w14:paraId="289D5BB4" w14:textId="77777777" w:rsidR="006F60E0" w:rsidRPr="006F60E0" w:rsidRDefault="006F60E0" w:rsidP="006F60E0">
            <w:pPr>
              <w:pStyle w:val="NameTitle"/>
              <w:jc w:val="right"/>
            </w:pPr>
          </w:p>
        </w:tc>
      </w:tr>
    </w:tbl>
    <w:p w14:paraId="56AF39EC" w14:textId="5096E032" w:rsidR="005917C8" w:rsidRDefault="005917C8" w:rsidP="006A0DBB">
      <w:pPr>
        <w:pStyle w:val="Description"/>
      </w:pPr>
      <w:r w:rsidRPr="005917C8">
        <w:t>Travell</w:t>
      </w:r>
      <w:r w:rsidR="00E65F79">
        <w:t>ed</w:t>
      </w:r>
      <w:r w:rsidRPr="005917C8">
        <w:t xml:space="preserve"> to </w:t>
      </w:r>
      <w:r w:rsidR="0072145E">
        <w:t xml:space="preserve">client </w:t>
      </w:r>
      <w:r w:rsidRPr="005917C8">
        <w:t>sites</w:t>
      </w:r>
      <w:r w:rsidR="0072145E">
        <w:t xml:space="preserve"> and conduct</w:t>
      </w:r>
      <w:r w:rsidR="00E65F79">
        <w:t>ed</w:t>
      </w:r>
      <w:r w:rsidR="0072145E">
        <w:t xml:space="preserve"> </w:t>
      </w:r>
      <w:r w:rsidR="00DA53AE">
        <w:t>technical</w:t>
      </w:r>
      <w:r w:rsidR="0072145E">
        <w:t xml:space="preserve"> audits</w:t>
      </w:r>
      <w:r w:rsidR="00E65F79">
        <w:t>.</w:t>
      </w:r>
      <w:r w:rsidR="00DA53AE">
        <w:t xml:space="preserve"> </w:t>
      </w:r>
      <w:r w:rsidR="00252BE7">
        <w:t>Achieved</w:t>
      </w:r>
      <w:r w:rsidR="003D1C01">
        <w:t xml:space="preserve"> and sustained</w:t>
      </w:r>
      <w:r w:rsidR="00DA53AE">
        <w:t xml:space="preserve"> 100% customer satisfaction rate.</w:t>
      </w:r>
    </w:p>
    <w:p w14:paraId="447FB097" w14:textId="731D631F" w:rsidR="00F77357" w:rsidRDefault="00F77357" w:rsidP="006A0DBB">
      <w:pPr>
        <w:pStyle w:val="Description"/>
      </w:pPr>
      <w:r>
        <w:t>Built client relationships by conducting follow-ups and managing subsequent issues.</w:t>
      </w:r>
    </w:p>
    <w:p w14:paraId="4FD4A906" w14:textId="70FABE68" w:rsidR="0072145E" w:rsidRDefault="00662C60" w:rsidP="006A0DBB">
      <w:pPr>
        <w:pStyle w:val="Description"/>
      </w:pPr>
      <w:r>
        <w:t>Maintained large-scale networking servers</w:t>
      </w:r>
      <w:r w:rsidR="00E65F79">
        <w:t xml:space="preserve"> of over 400 computers</w:t>
      </w:r>
      <w:r w:rsidR="003B1058">
        <w:t>.</w:t>
      </w:r>
    </w:p>
    <w:p w14:paraId="5387281D" w14:textId="2F8FC6B3" w:rsidR="00E30A70" w:rsidRDefault="004B3ADF" w:rsidP="00F77357">
      <w:pPr>
        <w:pStyle w:val="Description"/>
      </w:pPr>
      <w:r w:rsidRPr="005917C8">
        <w:t>Install</w:t>
      </w:r>
      <w:r>
        <w:t>ation</w:t>
      </w:r>
      <w:r w:rsidRPr="005917C8">
        <w:t xml:space="preserve"> </w:t>
      </w:r>
      <w:r>
        <w:t xml:space="preserve">of </w:t>
      </w:r>
      <w:r w:rsidR="0007301F">
        <w:t>catered software depend</w:t>
      </w:r>
      <w:r w:rsidR="00262E4F">
        <w:t>ent</w:t>
      </w:r>
      <w:r w:rsidR="0007301F">
        <w:t xml:space="preserve"> on </w:t>
      </w:r>
      <w:r w:rsidR="00EC3601">
        <w:t>end-user</w:t>
      </w:r>
      <w:r w:rsidR="0007301F">
        <w:t xml:space="preserve"> needs.</w:t>
      </w:r>
    </w:p>
    <w:p w14:paraId="102670C4" w14:textId="2E281A56" w:rsidR="00980B92" w:rsidRPr="0072145E" w:rsidRDefault="00980B92" w:rsidP="00980B92">
      <w:pPr>
        <w:pStyle w:val="ForHeading"/>
      </w:pPr>
      <w:r>
        <w:t>Education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61"/>
        <w:gridCol w:w="1915"/>
      </w:tblGrid>
      <w:tr w:rsidR="00980B92" w:rsidRPr="008C6BF7" w14:paraId="7EA035ED" w14:textId="77777777" w:rsidTr="00806DCE">
        <w:tc>
          <w:tcPr>
            <w:tcW w:w="4000" w:type="pct"/>
          </w:tcPr>
          <w:p w14:paraId="2DC0C261" w14:textId="6B37E69B" w:rsidR="00980B92" w:rsidRPr="008C6BF7" w:rsidRDefault="00980B92" w:rsidP="00806DCE">
            <w:pPr>
              <w:pStyle w:val="Heading2"/>
              <w:rPr>
                <w:rStyle w:val="Emphasis"/>
                <w:rFonts w:asciiTheme="minorHAnsi" w:hAnsiTheme="minorHAnsi" w:cstheme="minorHAnsi"/>
                <w:color w:val="4C4C4C" w:themeColor="text2" w:themeTint="BF"/>
                <w:sz w:val="28"/>
                <w:szCs w:val="28"/>
              </w:rPr>
            </w:pPr>
            <w:r w:rsidRPr="008C6BF7">
              <w:rPr>
                <w:rFonts w:asciiTheme="minorHAnsi" w:hAnsiTheme="minorHAnsi" w:cstheme="minorHAnsi"/>
                <w:sz w:val="28"/>
                <w:szCs w:val="28"/>
              </w:rPr>
              <w:t xml:space="preserve">University of Texas at Arlington </w:t>
            </w:r>
            <w:r w:rsidR="007F49CD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Pr="008C6BF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C6BF7">
              <w:rPr>
                <w:rStyle w:val="Emphasis"/>
                <w:rFonts w:asciiTheme="minorHAnsi" w:hAnsiTheme="minorHAnsi" w:cstheme="minorHAnsi"/>
                <w:color w:val="4C4C4C" w:themeColor="text2" w:themeTint="BF"/>
                <w:sz w:val="28"/>
                <w:szCs w:val="28"/>
              </w:rPr>
              <w:t>Computer Science Major</w:t>
            </w:r>
          </w:p>
        </w:tc>
        <w:tc>
          <w:tcPr>
            <w:tcW w:w="2500" w:type="pct"/>
          </w:tcPr>
          <w:p w14:paraId="56EDDF66" w14:textId="77777777" w:rsidR="00980B92" w:rsidRPr="008C6BF7" w:rsidRDefault="00980B92" w:rsidP="00806DCE">
            <w:pPr>
              <w:pStyle w:val="Heading2"/>
              <w:jc w:val="right"/>
              <w:rPr>
                <w:rStyle w:val="Emphasis"/>
                <w:rFonts w:asciiTheme="minorHAnsi" w:hAnsiTheme="minorHAnsi" w:cstheme="minorHAnsi"/>
                <w:color w:val="4C4C4C" w:themeColor="text2" w:themeTint="BF"/>
                <w:sz w:val="28"/>
                <w:szCs w:val="28"/>
              </w:rPr>
            </w:pPr>
            <w:r w:rsidRPr="008C6BF7">
              <w:rPr>
                <w:rStyle w:val="DatesChar"/>
              </w:rPr>
              <w:t>2017</w:t>
            </w:r>
          </w:p>
        </w:tc>
      </w:tr>
    </w:tbl>
    <w:p w14:paraId="78131C02" w14:textId="77777777" w:rsidR="00980B92" w:rsidRPr="007B113E" w:rsidRDefault="00980B92" w:rsidP="00980B92"/>
    <w:sectPr w:rsidR="00980B92" w:rsidRPr="007B113E" w:rsidSect="004A0F22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02E00" w14:textId="77777777" w:rsidR="002D6669" w:rsidRDefault="002D6669" w:rsidP="00725803">
      <w:pPr>
        <w:spacing w:after="0"/>
      </w:pPr>
      <w:r>
        <w:separator/>
      </w:r>
    </w:p>
  </w:endnote>
  <w:endnote w:type="continuationSeparator" w:id="0">
    <w:p w14:paraId="58DEB55A" w14:textId="77777777" w:rsidR="002D6669" w:rsidRDefault="002D666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9AA5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EAC1E" w14:textId="77777777" w:rsidR="002D6669" w:rsidRDefault="002D6669" w:rsidP="00725803">
      <w:pPr>
        <w:spacing w:after="0"/>
      </w:pPr>
      <w:r>
        <w:separator/>
      </w:r>
    </w:p>
  </w:footnote>
  <w:footnote w:type="continuationSeparator" w:id="0">
    <w:p w14:paraId="26E9CE0A" w14:textId="77777777" w:rsidR="002D6669" w:rsidRDefault="002D666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4B60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F25CB"/>
    <w:multiLevelType w:val="hybridMultilevel"/>
    <w:tmpl w:val="209A0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0A53FF"/>
    <w:multiLevelType w:val="hybridMultilevel"/>
    <w:tmpl w:val="2F3E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950B0"/>
    <w:multiLevelType w:val="hybridMultilevel"/>
    <w:tmpl w:val="4A9C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A746E"/>
    <w:multiLevelType w:val="hybridMultilevel"/>
    <w:tmpl w:val="C79AD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7E6829"/>
    <w:multiLevelType w:val="hybridMultilevel"/>
    <w:tmpl w:val="977C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5227A"/>
    <w:multiLevelType w:val="hybridMultilevel"/>
    <w:tmpl w:val="A9DA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A0224E0"/>
    <w:multiLevelType w:val="hybridMultilevel"/>
    <w:tmpl w:val="D2A8EF9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0292286"/>
    <w:multiLevelType w:val="hybridMultilevel"/>
    <w:tmpl w:val="54CA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40CD9"/>
    <w:multiLevelType w:val="hybridMultilevel"/>
    <w:tmpl w:val="2596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0859"/>
    <w:multiLevelType w:val="hybridMultilevel"/>
    <w:tmpl w:val="F81E2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D418D3"/>
    <w:multiLevelType w:val="hybridMultilevel"/>
    <w:tmpl w:val="38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25C95"/>
    <w:multiLevelType w:val="hybridMultilevel"/>
    <w:tmpl w:val="1B92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420C2"/>
    <w:multiLevelType w:val="hybridMultilevel"/>
    <w:tmpl w:val="CBE8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846AD"/>
    <w:multiLevelType w:val="hybridMultilevel"/>
    <w:tmpl w:val="53AA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53A50"/>
    <w:multiLevelType w:val="hybridMultilevel"/>
    <w:tmpl w:val="77E6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2937E4"/>
    <w:multiLevelType w:val="hybridMultilevel"/>
    <w:tmpl w:val="C306399E"/>
    <w:lvl w:ilvl="0" w:tplc="F0E05686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830500">
    <w:abstractNumId w:val="15"/>
  </w:num>
  <w:num w:numId="2" w16cid:durableId="641925804">
    <w:abstractNumId w:val="7"/>
  </w:num>
  <w:num w:numId="3" w16cid:durableId="1311056622">
    <w:abstractNumId w:val="6"/>
  </w:num>
  <w:num w:numId="4" w16cid:durableId="1345205746">
    <w:abstractNumId w:val="15"/>
  </w:num>
  <w:num w:numId="5" w16cid:durableId="1344474509">
    <w:abstractNumId w:val="8"/>
  </w:num>
  <w:num w:numId="6" w16cid:durableId="671567475">
    <w:abstractNumId w:val="17"/>
  </w:num>
  <w:num w:numId="7" w16cid:durableId="1493906781">
    <w:abstractNumId w:val="5"/>
  </w:num>
  <w:num w:numId="8" w16cid:durableId="278529221">
    <w:abstractNumId w:val="4"/>
  </w:num>
  <w:num w:numId="9" w16cid:durableId="1830558973">
    <w:abstractNumId w:val="3"/>
  </w:num>
  <w:num w:numId="10" w16cid:durableId="561061887">
    <w:abstractNumId w:val="2"/>
  </w:num>
  <w:num w:numId="11" w16cid:durableId="888347918">
    <w:abstractNumId w:val="1"/>
  </w:num>
  <w:num w:numId="12" w16cid:durableId="490145981">
    <w:abstractNumId w:val="0"/>
  </w:num>
  <w:num w:numId="13" w16cid:durableId="182132984">
    <w:abstractNumId w:val="19"/>
  </w:num>
  <w:num w:numId="14" w16cid:durableId="508452596">
    <w:abstractNumId w:val="21"/>
  </w:num>
  <w:num w:numId="15" w16cid:durableId="1160734021">
    <w:abstractNumId w:val="22"/>
  </w:num>
  <w:num w:numId="16" w16cid:durableId="1535120409">
    <w:abstractNumId w:val="15"/>
  </w:num>
  <w:num w:numId="17" w16cid:durableId="368457816">
    <w:abstractNumId w:val="16"/>
  </w:num>
  <w:num w:numId="18" w16cid:durableId="1611619938">
    <w:abstractNumId w:val="11"/>
  </w:num>
  <w:num w:numId="19" w16cid:durableId="561982191">
    <w:abstractNumId w:val="20"/>
  </w:num>
  <w:num w:numId="20" w16cid:durableId="1557820279">
    <w:abstractNumId w:val="25"/>
  </w:num>
  <w:num w:numId="21" w16cid:durableId="1906336027">
    <w:abstractNumId w:val="12"/>
  </w:num>
  <w:num w:numId="22" w16cid:durableId="979110228">
    <w:abstractNumId w:val="26"/>
  </w:num>
  <w:num w:numId="23" w16cid:durableId="1536850981">
    <w:abstractNumId w:val="23"/>
  </w:num>
  <w:num w:numId="24" w16cid:durableId="1507554909">
    <w:abstractNumId w:val="13"/>
  </w:num>
  <w:num w:numId="25" w16cid:durableId="1505045295">
    <w:abstractNumId w:val="24"/>
  </w:num>
  <w:num w:numId="26" w16cid:durableId="755980874">
    <w:abstractNumId w:val="9"/>
  </w:num>
  <w:num w:numId="27" w16cid:durableId="363798166">
    <w:abstractNumId w:val="14"/>
  </w:num>
  <w:num w:numId="28" w16cid:durableId="755369361">
    <w:abstractNumId w:val="18"/>
  </w:num>
  <w:num w:numId="29" w16cid:durableId="1308510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E5D"/>
    <w:rsid w:val="000015EE"/>
    <w:rsid w:val="000023FC"/>
    <w:rsid w:val="000045C3"/>
    <w:rsid w:val="000060E6"/>
    <w:rsid w:val="000111F6"/>
    <w:rsid w:val="00015260"/>
    <w:rsid w:val="00020179"/>
    <w:rsid w:val="00020F91"/>
    <w:rsid w:val="00022695"/>
    <w:rsid w:val="0002358E"/>
    <w:rsid w:val="00025125"/>
    <w:rsid w:val="00025136"/>
    <w:rsid w:val="00025E77"/>
    <w:rsid w:val="00026BE7"/>
    <w:rsid w:val="00027312"/>
    <w:rsid w:val="0002772E"/>
    <w:rsid w:val="0002788F"/>
    <w:rsid w:val="00027C12"/>
    <w:rsid w:val="00030B4B"/>
    <w:rsid w:val="000316B2"/>
    <w:rsid w:val="00032F56"/>
    <w:rsid w:val="000348A7"/>
    <w:rsid w:val="00034D19"/>
    <w:rsid w:val="00036B36"/>
    <w:rsid w:val="00036DA0"/>
    <w:rsid w:val="00040815"/>
    <w:rsid w:val="000447F7"/>
    <w:rsid w:val="000462D5"/>
    <w:rsid w:val="00047F4F"/>
    <w:rsid w:val="000504AD"/>
    <w:rsid w:val="00051A8D"/>
    <w:rsid w:val="00054F7F"/>
    <w:rsid w:val="00056DA5"/>
    <w:rsid w:val="00057DB1"/>
    <w:rsid w:val="000610EA"/>
    <w:rsid w:val="000645F2"/>
    <w:rsid w:val="0007301F"/>
    <w:rsid w:val="00077744"/>
    <w:rsid w:val="000805A0"/>
    <w:rsid w:val="00082F03"/>
    <w:rsid w:val="000835A0"/>
    <w:rsid w:val="000934A2"/>
    <w:rsid w:val="00093A2C"/>
    <w:rsid w:val="00093F63"/>
    <w:rsid w:val="00096546"/>
    <w:rsid w:val="000A04B6"/>
    <w:rsid w:val="000A08C9"/>
    <w:rsid w:val="000A0D11"/>
    <w:rsid w:val="000A34F7"/>
    <w:rsid w:val="000B732A"/>
    <w:rsid w:val="000D7C46"/>
    <w:rsid w:val="000F1A18"/>
    <w:rsid w:val="000F5D0B"/>
    <w:rsid w:val="001052F4"/>
    <w:rsid w:val="0011310C"/>
    <w:rsid w:val="00114B83"/>
    <w:rsid w:val="001224B4"/>
    <w:rsid w:val="00124D8E"/>
    <w:rsid w:val="00125AED"/>
    <w:rsid w:val="00126991"/>
    <w:rsid w:val="0013145C"/>
    <w:rsid w:val="00133291"/>
    <w:rsid w:val="00140AA1"/>
    <w:rsid w:val="00142FB7"/>
    <w:rsid w:val="00143246"/>
    <w:rsid w:val="00146112"/>
    <w:rsid w:val="00154FE5"/>
    <w:rsid w:val="00160BC0"/>
    <w:rsid w:val="00163686"/>
    <w:rsid w:val="0016592F"/>
    <w:rsid w:val="00167391"/>
    <w:rsid w:val="00172051"/>
    <w:rsid w:val="00172606"/>
    <w:rsid w:val="0017662F"/>
    <w:rsid w:val="00180DD3"/>
    <w:rsid w:val="00181BB0"/>
    <w:rsid w:val="00182C7E"/>
    <w:rsid w:val="0018640D"/>
    <w:rsid w:val="00187660"/>
    <w:rsid w:val="001A15C6"/>
    <w:rsid w:val="001A2812"/>
    <w:rsid w:val="001A4433"/>
    <w:rsid w:val="001A474E"/>
    <w:rsid w:val="001B0955"/>
    <w:rsid w:val="001B362F"/>
    <w:rsid w:val="001B4BAE"/>
    <w:rsid w:val="001B4BD7"/>
    <w:rsid w:val="001B73CF"/>
    <w:rsid w:val="001C25D3"/>
    <w:rsid w:val="001C3ABF"/>
    <w:rsid w:val="001D1DD2"/>
    <w:rsid w:val="001D1E16"/>
    <w:rsid w:val="001D35ED"/>
    <w:rsid w:val="001E2243"/>
    <w:rsid w:val="001E2616"/>
    <w:rsid w:val="001E3FA3"/>
    <w:rsid w:val="001E4141"/>
    <w:rsid w:val="001E453E"/>
    <w:rsid w:val="001E6F4C"/>
    <w:rsid w:val="001F3FED"/>
    <w:rsid w:val="001F508B"/>
    <w:rsid w:val="001F5759"/>
    <w:rsid w:val="001F5977"/>
    <w:rsid w:val="00201FEC"/>
    <w:rsid w:val="00202ECE"/>
    <w:rsid w:val="00203345"/>
    <w:rsid w:val="00203D3C"/>
    <w:rsid w:val="0020630D"/>
    <w:rsid w:val="00210D7D"/>
    <w:rsid w:val="002113A1"/>
    <w:rsid w:val="00211761"/>
    <w:rsid w:val="002132FF"/>
    <w:rsid w:val="00217A47"/>
    <w:rsid w:val="002217C2"/>
    <w:rsid w:val="002270E7"/>
    <w:rsid w:val="00227784"/>
    <w:rsid w:val="00232274"/>
    <w:rsid w:val="00232EE2"/>
    <w:rsid w:val="00233388"/>
    <w:rsid w:val="0023705D"/>
    <w:rsid w:val="00237DE2"/>
    <w:rsid w:val="00240E02"/>
    <w:rsid w:val="002429B5"/>
    <w:rsid w:val="00244DA1"/>
    <w:rsid w:val="00245472"/>
    <w:rsid w:val="0025075F"/>
    <w:rsid w:val="00250A31"/>
    <w:rsid w:val="00251C13"/>
    <w:rsid w:val="00252BE7"/>
    <w:rsid w:val="00255137"/>
    <w:rsid w:val="00257A66"/>
    <w:rsid w:val="00262824"/>
    <w:rsid w:val="00262E4F"/>
    <w:rsid w:val="0026506A"/>
    <w:rsid w:val="00267526"/>
    <w:rsid w:val="00270533"/>
    <w:rsid w:val="002718F2"/>
    <w:rsid w:val="00274EAA"/>
    <w:rsid w:val="00280C25"/>
    <w:rsid w:val="002817A6"/>
    <w:rsid w:val="00282A66"/>
    <w:rsid w:val="002852E9"/>
    <w:rsid w:val="00285772"/>
    <w:rsid w:val="002871CF"/>
    <w:rsid w:val="00291374"/>
    <w:rsid w:val="002922D0"/>
    <w:rsid w:val="00292763"/>
    <w:rsid w:val="002A5918"/>
    <w:rsid w:val="002A776C"/>
    <w:rsid w:val="002B4EBB"/>
    <w:rsid w:val="002B754A"/>
    <w:rsid w:val="002C0D32"/>
    <w:rsid w:val="002C51E0"/>
    <w:rsid w:val="002C729A"/>
    <w:rsid w:val="002D3A89"/>
    <w:rsid w:val="002D3C72"/>
    <w:rsid w:val="002D4D85"/>
    <w:rsid w:val="002D6669"/>
    <w:rsid w:val="002D7505"/>
    <w:rsid w:val="002E3BD5"/>
    <w:rsid w:val="002E510F"/>
    <w:rsid w:val="002E7F0E"/>
    <w:rsid w:val="002F0D0B"/>
    <w:rsid w:val="002F48AA"/>
    <w:rsid w:val="002F4C68"/>
    <w:rsid w:val="003000FE"/>
    <w:rsid w:val="0030400E"/>
    <w:rsid w:val="003047E3"/>
    <w:rsid w:val="00305A3A"/>
    <w:rsid w:val="00305A62"/>
    <w:rsid w:val="003104AD"/>
    <w:rsid w:val="003110B7"/>
    <w:rsid w:val="00312120"/>
    <w:rsid w:val="003165EA"/>
    <w:rsid w:val="00316867"/>
    <w:rsid w:val="0031692E"/>
    <w:rsid w:val="00320399"/>
    <w:rsid w:val="00321A13"/>
    <w:rsid w:val="00324398"/>
    <w:rsid w:val="003356A7"/>
    <w:rsid w:val="00340B03"/>
    <w:rsid w:val="00344524"/>
    <w:rsid w:val="00356450"/>
    <w:rsid w:val="003564AA"/>
    <w:rsid w:val="00362FDC"/>
    <w:rsid w:val="00364BF9"/>
    <w:rsid w:val="003666FA"/>
    <w:rsid w:val="00373C56"/>
    <w:rsid w:val="00375557"/>
    <w:rsid w:val="0037611E"/>
    <w:rsid w:val="00376A62"/>
    <w:rsid w:val="00380AE7"/>
    <w:rsid w:val="003815A2"/>
    <w:rsid w:val="003865AC"/>
    <w:rsid w:val="00395455"/>
    <w:rsid w:val="00395EEA"/>
    <w:rsid w:val="00396F07"/>
    <w:rsid w:val="003A1D0D"/>
    <w:rsid w:val="003A6943"/>
    <w:rsid w:val="003B1058"/>
    <w:rsid w:val="003B5549"/>
    <w:rsid w:val="003C1BC9"/>
    <w:rsid w:val="003C3178"/>
    <w:rsid w:val="003C4236"/>
    <w:rsid w:val="003C78DE"/>
    <w:rsid w:val="003D1C01"/>
    <w:rsid w:val="003D3087"/>
    <w:rsid w:val="003D3830"/>
    <w:rsid w:val="003D5051"/>
    <w:rsid w:val="003E4B34"/>
    <w:rsid w:val="003E518D"/>
    <w:rsid w:val="003E542E"/>
    <w:rsid w:val="003F086D"/>
    <w:rsid w:val="003F0E82"/>
    <w:rsid w:val="003F25B4"/>
    <w:rsid w:val="00401AA0"/>
    <w:rsid w:val="00404ACC"/>
    <w:rsid w:val="004102D6"/>
    <w:rsid w:val="00410BA2"/>
    <w:rsid w:val="00421B22"/>
    <w:rsid w:val="00422AF5"/>
    <w:rsid w:val="004272D2"/>
    <w:rsid w:val="00431F9C"/>
    <w:rsid w:val="00433516"/>
    <w:rsid w:val="00434074"/>
    <w:rsid w:val="00434579"/>
    <w:rsid w:val="004362A3"/>
    <w:rsid w:val="004372C3"/>
    <w:rsid w:val="004405CF"/>
    <w:rsid w:val="004428C3"/>
    <w:rsid w:val="00447EB9"/>
    <w:rsid w:val="004517F6"/>
    <w:rsid w:val="00453CEC"/>
    <w:rsid w:val="004548A4"/>
    <w:rsid w:val="00463AE2"/>
    <w:rsid w:val="00463C3B"/>
    <w:rsid w:val="004655D2"/>
    <w:rsid w:val="00465A17"/>
    <w:rsid w:val="00471E19"/>
    <w:rsid w:val="004720B4"/>
    <w:rsid w:val="00472B9D"/>
    <w:rsid w:val="004769C2"/>
    <w:rsid w:val="004937AE"/>
    <w:rsid w:val="0049617E"/>
    <w:rsid w:val="00496F4A"/>
    <w:rsid w:val="004A064B"/>
    <w:rsid w:val="004A0F22"/>
    <w:rsid w:val="004A4A48"/>
    <w:rsid w:val="004A4B9D"/>
    <w:rsid w:val="004A5868"/>
    <w:rsid w:val="004A5F00"/>
    <w:rsid w:val="004B2074"/>
    <w:rsid w:val="004B2881"/>
    <w:rsid w:val="004B3ADF"/>
    <w:rsid w:val="004B5FB1"/>
    <w:rsid w:val="004C43DA"/>
    <w:rsid w:val="004D1CB5"/>
    <w:rsid w:val="004D25F5"/>
    <w:rsid w:val="004D67F3"/>
    <w:rsid w:val="004E2970"/>
    <w:rsid w:val="004E3622"/>
    <w:rsid w:val="004E5BDF"/>
    <w:rsid w:val="004E7042"/>
    <w:rsid w:val="004F1C55"/>
    <w:rsid w:val="004F41E3"/>
    <w:rsid w:val="004F7167"/>
    <w:rsid w:val="005026DD"/>
    <w:rsid w:val="00512062"/>
    <w:rsid w:val="00513EFC"/>
    <w:rsid w:val="00517AB3"/>
    <w:rsid w:val="0052113B"/>
    <w:rsid w:val="0052745A"/>
    <w:rsid w:val="00535404"/>
    <w:rsid w:val="00536A93"/>
    <w:rsid w:val="00540232"/>
    <w:rsid w:val="005506BF"/>
    <w:rsid w:val="00553E7F"/>
    <w:rsid w:val="0055430A"/>
    <w:rsid w:val="00564951"/>
    <w:rsid w:val="00564B70"/>
    <w:rsid w:val="005671F1"/>
    <w:rsid w:val="005705C5"/>
    <w:rsid w:val="005726AA"/>
    <w:rsid w:val="00573BF9"/>
    <w:rsid w:val="005917C8"/>
    <w:rsid w:val="005924F0"/>
    <w:rsid w:val="005A4A49"/>
    <w:rsid w:val="005A5FFC"/>
    <w:rsid w:val="005B1D68"/>
    <w:rsid w:val="005B4677"/>
    <w:rsid w:val="005B59E0"/>
    <w:rsid w:val="005B6416"/>
    <w:rsid w:val="005B7BB2"/>
    <w:rsid w:val="005C1B78"/>
    <w:rsid w:val="005C328D"/>
    <w:rsid w:val="005C3F19"/>
    <w:rsid w:val="005D2151"/>
    <w:rsid w:val="005E11FB"/>
    <w:rsid w:val="005E2D35"/>
    <w:rsid w:val="005E7655"/>
    <w:rsid w:val="005F4E56"/>
    <w:rsid w:val="005F681C"/>
    <w:rsid w:val="005F6C1F"/>
    <w:rsid w:val="00607DC0"/>
    <w:rsid w:val="00610982"/>
    <w:rsid w:val="006119A8"/>
    <w:rsid w:val="00611B37"/>
    <w:rsid w:val="0061330C"/>
    <w:rsid w:val="00617C2A"/>
    <w:rsid w:val="00617DC8"/>
    <w:rsid w:val="0062396F"/>
    <w:rsid w:val="006252B4"/>
    <w:rsid w:val="0063459E"/>
    <w:rsid w:val="00636319"/>
    <w:rsid w:val="00640729"/>
    <w:rsid w:val="00644280"/>
    <w:rsid w:val="00646BA2"/>
    <w:rsid w:val="00647BB2"/>
    <w:rsid w:val="0065008B"/>
    <w:rsid w:val="0065331A"/>
    <w:rsid w:val="00655896"/>
    <w:rsid w:val="006558CE"/>
    <w:rsid w:val="00657D1B"/>
    <w:rsid w:val="006613E6"/>
    <w:rsid w:val="00662C60"/>
    <w:rsid w:val="00670A53"/>
    <w:rsid w:val="00675EA0"/>
    <w:rsid w:val="0068017E"/>
    <w:rsid w:val="00687F72"/>
    <w:rsid w:val="006963DF"/>
    <w:rsid w:val="006A0DBB"/>
    <w:rsid w:val="006A29DB"/>
    <w:rsid w:val="006A69EE"/>
    <w:rsid w:val="006B088A"/>
    <w:rsid w:val="006B2A48"/>
    <w:rsid w:val="006B3955"/>
    <w:rsid w:val="006C08A0"/>
    <w:rsid w:val="006C47D8"/>
    <w:rsid w:val="006C663D"/>
    <w:rsid w:val="006D2116"/>
    <w:rsid w:val="006D2D08"/>
    <w:rsid w:val="006E20F5"/>
    <w:rsid w:val="006E29A1"/>
    <w:rsid w:val="006E77B3"/>
    <w:rsid w:val="006F0538"/>
    <w:rsid w:val="006F26A2"/>
    <w:rsid w:val="006F3B70"/>
    <w:rsid w:val="006F60E0"/>
    <w:rsid w:val="00702242"/>
    <w:rsid w:val="007022DF"/>
    <w:rsid w:val="0070237E"/>
    <w:rsid w:val="00703821"/>
    <w:rsid w:val="007043E9"/>
    <w:rsid w:val="00705E4A"/>
    <w:rsid w:val="007067AC"/>
    <w:rsid w:val="007151F3"/>
    <w:rsid w:val="0072145E"/>
    <w:rsid w:val="0072566D"/>
    <w:rsid w:val="00725803"/>
    <w:rsid w:val="00725CB5"/>
    <w:rsid w:val="007307A3"/>
    <w:rsid w:val="00731596"/>
    <w:rsid w:val="007325E9"/>
    <w:rsid w:val="00735A31"/>
    <w:rsid w:val="00737223"/>
    <w:rsid w:val="00740A69"/>
    <w:rsid w:val="00740C5F"/>
    <w:rsid w:val="00746582"/>
    <w:rsid w:val="00752315"/>
    <w:rsid w:val="0075328F"/>
    <w:rsid w:val="007544DA"/>
    <w:rsid w:val="007555A9"/>
    <w:rsid w:val="007649CB"/>
    <w:rsid w:val="00772275"/>
    <w:rsid w:val="00772FB8"/>
    <w:rsid w:val="007768BE"/>
    <w:rsid w:val="00790117"/>
    <w:rsid w:val="00790498"/>
    <w:rsid w:val="007910E7"/>
    <w:rsid w:val="007A1679"/>
    <w:rsid w:val="007A74B6"/>
    <w:rsid w:val="007B113E"/>
    <w:rsid w:val="007B23AE"/>
    <w:rsid w:val="007B3AF8"/>
    <w:rsid w:val="007B473E"/>
    <w:rsid w:val="007C7A39"/>
    <w:rsid w:val="007D139F"/>
    <w:rsid w:val="007E1A97"/>
    <w:rsid w:val="007E1FE3"/>
    <w:rsid w:val="007E6D49"/>
    <w:rsid w:val="007E77DE"/>
    <w:rsid w:val="007F062E"/>
    <w:rsid w:val="007F1A2A"/>
    <w:rsid w:val="007F417B"/>
    <w:rsid w:val="007F49CD"/>
    <w:rsid w:val="008010D0"/>
    <w:rsid w:val="008112A4"/>
    <w:rsid w:val="00811F0A"/>
    <w:rsid w:val="0082204E"/>
    <w:rsid w:val="0082302B"/>
    <w:rsid w:val="008260B7"/>
    <w:rsid w:val="00827AFF"/>
    <w:rsid w:val="00831583"/>
    <w:rsid w:val="00832022"/>
    <w:rsid w:val="008341B4"/>
    <w:rsid w:val="00834B16"/>
    <w:rsid w:val="00837383"/>
    <w:rsid w:val="00841792"/>
    <w:rsid w:val="00851083"/>
    <w:rsid w:val="0085211D"/>
    <w:rsid w:val="00852942"/>
    <w:rsid w:val="0085514F"/>
    <w:rsid w:val="00857E6B"/>
    <w:rsid w:val="008608C8"/>
    <w:rsid w:val="00860F95"/>
    <w:rsid w:val="00864E5D"/>
    <w:rsid w:val="00866404"/>
    <w:rsid w:val="00867FBB"/>
    <w:rsid w:val="008739E9"/>
    <w:rsid w:val="00880654"/>
    <w:rsid w:val="00884270"/>
    <w:rsid w:val="00887A8E"/>
    <w:rsid w:val="008905ED"/>
    <w:rsid w:val="0089395A"/>
    <w:rsid w:val="00895916"/>
    <w:rsid w:val="008968C4"/>
    <w:rsid w:val="008A10B5"/>
    <w:rsid w:val="008A7953"/>
    <w:rsid w:val="008B06C3"/>
    <w:rsid w:val="008C1290"/>
    <w:rsid w:val="008C2F9B"/>
    <w:rsid w:val="008C38F3"/>
    <w:rsid w:val="008C6BF7"/>
    <w:rsid w:val="008D2BCC"/>
    <w:rsid w:val="008D39C6"/>
    <w:rsid w:val="008D6C8F"/>
    <w:rsid w:val="008D7C1C"/>
    <w:rsid w:val="008F0A79"/>
    <w:rsid w:val="008F491B"/>
    <w:rsid w:val="008F6196"/>
    <w:rsid w:val="009029DF"/>
    <w:rsid w:val="00903BA8"/>
    <w:rsid w:val="00903F71"/>
    <w:rsid w:val="00920EEA"/>
    <w:rsid w:val="00920F05"/>
    <w:rsid w:val="0092291B"/>
    <w:rsid w:val="00926EEF"/>
    <w:rsid w:val="00932D92"/>
    <w:rsid w:val="00940470"/>
    <w:rsid w:val="0094055E"/>
    <w:rsid w:val="0094375F"/>
    <w:rsid w:val="0094524C"/>
    <w:rsid w:val="00946333"/>
    <w:rsid w:val="0095272C"/>
    <w:rsid w:val="00953BF2"/>
    <w:rsid w:val="00960930"/>
    <w:rsid w:val="009620C4"/>
    <w:rsid w:val="00962B80"/>
    <w:rsid w:val="00963D52"/>
    <w:rsid w:val="00967CBD"/>
    <w:rsid w:val="00971043"/>
    <w:rsid w:val="00971122"/>
    <w:rsid w:val="0097191F"/>
    <w:rsid w:val="00972024"/>
    <w:rsid w:val="0097555C"/>
    <w:rsid w:val="00977922"/>
    <w:rsid w:val="00980B92"/>
    <w:rsid w:val="00990170"/>
    <w:rsid w:val="00992216"/>
    <w:rsid w:val="0099230F"/>
    <w:rsid w:val="009929F3"/>
    <w:rsid w:val="00994E97"/>
    <w:rsid w:val="00995882"/>
    <w:rsid w:val="009A1A5B"/>
    <w:rsid w:val="009A1E7A"/>
    <w:rsid w:val="009A3792"/>
    <w:rsid w:val="009A5210"/>
    <w:rsid w:val="009B6298"/>
    <w:rsid w:val="009C015A"/>
    <w:rsid w:val="009C5A39"/>
    <w:rsid w:val="009D1063"/>
    <w:rsid w:val="009D7EC1"/>
    <w:rsid w:val="009E603F"/>
    <w:rsid w:val="009F04D2"/>
    <w:rsid w:val="009F0782"/>
    <w:rsid w:val="009F0A35"/>
    <w:rsid w:val="009F24DD"/>
    <w:rsid w:val="009F2BA7"/>
    <w:rsid w:val="009F3400"/>
    <w:rsid w:val="009F379D"/>
    <w:rsid w:val="009F433A"/>
    <w:rsid w:val="009F6DA0"/>
    <w:rsid w:val="00A01182"/>
    <w:rsid w:val="00A01A14"/>
    <w:rsid w:val="00A0527E"/>
    <w:rsid w:val="00A11F2C"/>
    <w:rsid w:val="00A12655"/>
    <w:rsid w:val="00A21EBE"/>
    <w:rsid w:val="00A23C2F"/>
    <w:rsid w:val="00A23FFE"/>
    <w:rsid w:val="00A36C0B"/>
    <w:rsid w:val="00A36CD4"/>
    <w:rsid w:val="00A6489F"/>
    <w:rsid w:val="00A64DF6"/>
    <w:rsid w:val="00A6629A"/>
    <w:rsid w:val="00A83FBF"/>
    <w:rsid w:val="00A90FD4"/>
    <w:rsid w:val="00A91D16"/>
    <w:rsid w:val="00A955F9"/>
    <w:rsid w:val="00AA4760"/>
    <w:rsid w:val="00AA77BF"/>
    <w:rsid w:val="00AB1584"/>
    <w:rsid w:val="00AB37D5"/>
    <w:rsid w:val="00AB4094"/>
    <w:rsid w:val="00AB6C7F"/>
    <w:rsid w:val="00AC4568"/>
    <w:rsid w:val="00AC5E22"/>
    <w:rsid w:val="00AD13CB"/>
    <w:rsid w:val="00AD3FD8"/>
    <w:rsid w:val="00AD7887"/>
    <w:rsid w:val="00AE1B02"/>
    <w:rsid w:val="00AF28ED"/>
    <w:rsid w:val="00AF72D6"/>
    <w:rsid w:val="00B00BC6"/>
    <w:rsid w:val="00B02A13"/>
    <w:rsid w:val="00B03088"/>
    <w:rsid w:val="00B1004D"/>
    <w:rsid w:val="00B10FB8"/>
    <w:rsid w:val="00B122BD"/>
    <w:rsid w:val="00B20763"/>
    <w:rsid w:val="00B21522"/>
    <w:rsid w:val="00B22960"/>
    <w:rsid w:val="00B273F5"/>
    <w:rsid w:val="00B30950"/>
    <w:rsid w:val="00B30FD8"/>
    <w:rsid w:val="00B36D0D"/>
    <w:rsid w:val="00B370A8"/>
    <w:rsid w:val="00B40345"/>
    <w:rsid w:val="00B42DA0"/>
    <w:rsid w:val="00B42E75"/>
    <w:rsid w:val="00B4532C"/>
    <w:rsid w:val="00B45A54"/>
    <w:rsid w:val="00B47B44"/>
    <w:rsid w:val="00B52C5C"/>
    <w:rsid w:val="00B530F8"/>
    <w:rsid w:val="00B60BD5"/>
    <w:rsid w:val="00B70E94"/>
    <w:rsid w:val="00B71157"/>
    <w:rsid w:val="00B740D4"/>
    <w:rsid w:val="00B743C7"/>
    <w:rsid w:val="00B87CCA"/>
    <w:rsid w:val="00B9463B"/>
    <w:rsid w:val="00BA192F"/>
    <w:rsid w:val="00BA28D3"/>
    <w:rsid w:val="00BA5204"/>
    <w:rsid w:val="00BB171E"/>
    <w:rsid w:val="00BB24F5"/>
    <w:rsid w:val="00BB2C3B"/>
    <w:rsid w:val="00BB46CE"/>
    <w:rsid w:val="00BB58F0"/>
    <w:rsid w:val="00BB6D62"/>
    <w:rsid w:val="00BC3774"/>
    <w:rsid w:val="00BC7376"/>
    <w:rsid w:val="00BD1703"/>
    <w:rsid w:val="00BD201A"/>
    <w:rsid w:val="00BD368A"/>
    <w:rsid w:val="00BD48BE"/>
    <w:rsid w:val="00BD5FDC"/>
    <w:rsid w:val="00BD669A"/>
    <w:rsid w:val="00BE1458"/>
    <w:rsid w:val="00BE38A7"/>
    <w:rsid w:val="00BE77D5"/>
    <w:rsid w:val="00BE794B"/>
    <w:rsid w:val="00BF1E22"/>
    <w:rsid w:val="00BF729C"/>
    <w:rsid w:val="00BF7823"/>
    <w:rsid w:val="00C00776"/>
    <w:rsid w:val="00C13F2B"/>
    <w:rsid w:val="00C15206"/>
    <w:rsid w:val="00C21290"/>
    <w:rsid w:val="00C43D65"/>
    <w:rsid w:val="00C45DF6"/>
    <w:rsid w:val="00C64311"/>
    <w:rsid w:val="00C66CE5"/>
    <w:rsid w:val="00C7281F"/>
    <w:rsid w:val="00C8071C"/>
    <w:rsid w:val="00C811ED"/>
    <w:rsid w:val="00C8182C"/>
    <w:rsid w:val="00C81C17"/>
    <w:rsid w:val="00C84318"/>
    <w:rsid w:val="00C84833"/>
    <w:rsid w:val="00C9044F"/>
    <w:rsid w:val="00C9171B"/>
    <w:rsid w:val="00C92F7E"/>
    <w:rsid w:val="00C941D0"/>
    <w:rsid w:val="00CA3BB7"/>
    <w:rsid w:val="00CA497B"/>
    <w:rsid w:val="00CA5E39"/>
    <w:rsid w:val="00CB0B64"/>
    <w:rsid w:val="00CB242A"/>
    <w:rsid w:val="00CB69A6"/>
    <w:rsid w:val="00CB7D50"/>
    <w:rsid w:val="00CC180B"/>
    <w:rsid w:val="00CC2F08"/>
    <w:rsid w:val="00CC6D37"/>
    <w:rsid w:val="00CC75F4"/>
    <w:rsid w:val="00CD18E3"/>
    <w:rsid w:val="00CD6F5C"/>
    <w:rsid w:val="00CE5A00"/>
    <w:rsid w:val="00CF1B8F"/>
    <w:rsid w:val="00CF5335"/>
    <w:rsid w:val="00CF5BD2"/>
    <w:rsid w:val="00CF76AE"/>
    <w:rsid w:val="00CF79BC"/>
    <w:rsid w:val="00D038FA"/>
    <w:rsid w:val="00D05253"/>
    <w:rsid w:val="00D060B1"/>
    <w:rsid w:val="00D0661E"/>
    <w:rsid w:val="00D135B1"/>
    <w:rsid w:val="00D1403E"/>
    <w:rsid w:val="00D14C9C"/>
    <w:rsid w:val="00D1568A"/>
    <w:rsid w:val="00D1678B"/>
    <w:rsid w:val="00D20805"/>
    <w:rsid w:val="00D240C6"/>
    <w:rsid w:val="00D2420D"/>
    <w:rsid w:val="00D25B10"/>
    <w:rsid w:val="00D30382"/>
    <w:rsid w:val="00D34BF0"/>
    <w:rsid w:val="00D40191"/>
    <w:rsid w:val="00D413F9"/>
    <w:rsid w:val="00D42FAC"/>
    <w:rsid w:val="00D43E25"/>
    <w:rsid w:val="00D44E50"/>
    <w:rsid w:val="00D45725"/>
    <w:rsid w:val="00D460A4"/>
    <w:rsid w:val="00D47E78"/>
    <w:rsid w:val="00D51171"/>
    <w:rsid w:val="00D62FFC"/>
    <w:rsid w:val="00D647B7"/>
    <w:rsid w:val="00D64F78"/>
    <w:rsid w:val="00D662F6"/>
    <w:rsid w:val="00D66C1E"/>
    <w:rsid w:val="00D70440"/>
    <w:rsid w:val="00D71A76"/>
    <w:rsid w:val="00D73AA3"/>
    <w:rsid w:val="00D75439"/>
    <w:rsid w:val="00D8268E"/>
    <w:rsid w:val="00D90060"/>
    <w:rsid w:val="00D924F3"/>
    <w:rsid w:val="00D92B95"/>
    <w:rsid w:val="00D95461"/>
    <w:rsid w:val="00D963D0"/>
    <w:rsid w:val="00D96705"/>
    <w:rsid w:val="00DA0586"/>
    <w:rsid w:val="00DA21B7"/>
    <w:rsid w:val="00DA53AE"/>
    <w:rsid w:val="00DB10BF"/>
    <w:rsid w:val="00DB627C"/>
    <w:rsid w:val="00DC0142"/>
    <w:rsid w:val="00DC0A5A"/>
    <w:rsid w:val="00DC1AC0"/>
    <w:rsid w:val="00DC1BA5"/>
    <w:rsid w:val="00DC2374"/>
    <w:rsid w:val="00DD60D3"/>
    <w:rsid w:val="00DF2FFE"/>
    <w:rsid w:val="00DF6EB6"/>
    <w:rsid w:val="00E014FC"/>
    <w:rsid w:val="00E0307F"/>
    <w:rsid w:val="00E03F71"/>
    <w:rsid w:val="00E0552B"/>
    <w:rsid w:val="00E056AE"/>
    <w:rsid w:val="00E071C5"/>
    <w:rsid w:val="00E106E5"/>
    <w:rsid w:val="00E1083D"/>
    <w:rsid w:val="00E10F7A"/>
    <w:rsid w:val="00E124F3"/>
    <w:rsid w:val="00E154B5"/>
    <w:rsid w:val="00E17D15"/>
    <w:rsid w:val="00E232F0"/>
    <w:rsid w:val="00E24BC3"/>
    <w:rsid w:val="00E27B8D"/>
    <w:rsid w:val="00E300EC"/>
    <w:rsid w:val="00E30A70"/>
    <w:rsid w:val="00E321A3"/>
    <w:rsid w:val="00E337CD"/>
    <w:rsid w:val="00E3499A"/>
    <w:rsid w:val="00E50E41"/>
    <w:rsid w:val="00E52791"/>
    <w:rsid w:val="00E545D4"/>
    <w:rsid w:val="00E54E75"/>
    <w:rsid w:val="00E55A58"/>
    <w:rsid w:val="00E61166"/>
    <w:rsid w:val="00E64938"/>
    <w:rsid w:val="00E64A91"/>
    <w:rsid w:val="00E65F79"/>
    <w:rsid w:val="00E72158"/>
    <w:rsid w:val="00E7575E"/>
    <w:rsid w:val="00E77205"/>
    <w:rsid w:val="00E80C32"/>
    <w:rsid w:val="00E83195"/>
    <w:rsid w:val="00E8469E"/>
    <w:rsid w:val="00E84F29"/>
    <w:rsid w:val="00E8711A"/>
    <w:rsid w:val="00E95039"/>
    <w:rsid w:val="00E9580D"/>
    <w:rsid w:val="00E96141"/>
    <w:rsid w:val="00EA0E74"/>
    <w:rsid w:val="00EA78DB"/>
    <w:rsid w:val="00EA7B95"/>
    <w:rsid w:val="00EA7F9D"/>
    <w:rsid w:val="00EB2862"/>
    <w:rsid w:val="00EC3601"/>
    <w:rsid w:val="00EC405B"/>
    <w:rsid w:val="00ED435D"/>
    <w:rsid w:val="00ED60B7"/>
    <w:rsid w:val="00ED6AC1"/>
    <w:rsid w:val="00ED7639"/>
    <w:rsid w:val="00EE1D17"/>
    <w:rsid w:val="00EF7B02"/>
    <w:rsid w:val="00F00A4F"/>
    <w:rsid w:val="00F01A39"/>
    <w:rsid w:val="00F05AFE"/>
    <w:rsid w:val="00F13CB8"/>
    <w:rsid w:val="00F13DD5"/>
    <w:rsid w:val="00F146C5"/>
    <w:rsid w:val="00F2194C"/>
    <w:rsid w:val="00F313A8"/>
    <w:rsid w:val="00F33CD8"/>
    <w:rsid w:val="00F4156A"/>
    <w:rsid w:val="00F41A3C"/>
    <w:rsid w:val="00F42464"/>
    <w:rsid w:val="00F56296"/>
    <w:rsid w:val="00F65355"/>
    <w:rsid w:val="00F73E51"/>
    <w:rsid w:val="00F77357"/>
    <w:rsid w:val="00F81BAA"/>
    <w:rsid w:val="00F918D4"/>
    <w:rsid w:val="00FA008A"/>
    <w:rsid w:val="00FA62B7"/>
    <w:rsid w:val="00FB02B0"/>
    <w:rsid w:val="00FB20F6"/>
    <w:rsid w:val="00FB5962"/>
    <w:rsid w:val="00FC2B7C"/>
    <w:rsid w:val="00FC3C09"/>
    <w:rsid w:val="00FC41F6"/>
    <w:rsid w:val="00FC6A37"/>
    <w:rsid w:val="00FD1DE2"/>
    <w:rsid w:val="00FD2321"/>
    <w:rsid w:val="00FD3C63"/>
    <w:rsid w:val="00FD64B6"/>
    <w:rsid w:val="00FE5784"/>
    <w:rsid w:val="00FE5838"/>
    <w:rsid w:val="00FF0137"/>
    <w:rsid w:val="00FF5A21"/>
    <w:rsid w:val="00FF6541"/>
    <w:rsid w:val="00FF73A6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D2FA3"/>
  <w15:docId w15:val="{63E93DB2-C634-428D-954C-A0B4CC68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1B02"/>
    <w:rPr>
      <w:color w:val="605E5C"/>
      <w:shd w:val="clear" w:color="auto" w:fill="E1DFDD"/>
    </w:rPr>
  </w:style>
  <w:style w:type="paragraph" w:customStyle="1" w:styleId="NameTitle">
    <w:name w:val="Name/Title"/>
    <w:basedOn w:val="Normal"/>
    <w:link w:val="NameTitleChar"/>
    <w:qFormat/>
    <w:rsid w:val="00FC41F6"/>
    <w:rPr>
      <w:b/>
      <w:color w:val="007FAB" w:themeColor="accent1"/>
      <w:sz w:val="28"/>
      <w:szCs w:val="26"/>
    </w:rPr>
  </w:style>
  <w:style w:type="character" w:customStyle="1" w:styleId="NameTitleChar">
    <w:name w:val="Name/Title Char"/>
    <w:basedOn w:val="DefaultParagraphFont"/>
    <w:link w:val="NameTitle"/>
    <w:rsid w:val="00FC41F6"/>
    <w:rPr>
      <w:b/>
      <w:color w:val="007FAB" w:themeColor="accent1"/>
      <w:sz w:val="28"/>
      <w:szCs w:val="26"/>
    </w:rPr>
  </w:style>
  <w:style w:type="paragraph" w:customStyle="1" w:styleId="stack">
    <w:name w:val="stack"/>
    <w:basedOn w:val="NameTitle"/>
    <w:link w:val="stackChar"/>
    <w:qFormat/>
    <w:rsid w:val="004272D2"/>
    <w:rPr>
      <w:b w:val="0"/>
      <w:color w:val="005A6A" w:themeColor="accent3" w:themeShade="BF"/>
      <w:sz w:val="22"/>
    </w:rPr>
  </w:style>
  <w:style w:type="character" w:customStyle="1" w:styleId="stackChar">
    <w:name w:val="stack Char"/>
    <w:basedOn w:val="DefaultParagraphFont"/>
    <w:link w:val="stack"/>
    <w:rsid w:val="004272D2"/>
    <w:rPr>
      <w:color w:val="005A6A" w:themeColor="accent3" w:themeShade="BF"/>
      <w:szCs w:val="26"/>
    </w:rPr>
  </w:style>
  <w:style w:type="paragraph" w:customStyle="1" w:styleId="ForHeading">
    <w:name w:val="For Heading"/>
    <w:next w:val="Normal"/>
    <w:link w:val="ForHeadingChar"/>
    <w:qFormat/>
    <w:rsid w:val="00FC41F6"/>
    <w:pPr>
      <w:pBdr>
        <w:top w:val="single" w:sz="4" w:space="0" w:color="A6A6A6" w:themeColor="background1" w:themeShade="A6"/>
      </w:pBdr>
    </w:pPr>
    <w:rPr>
      <w:rFonts w:asciiTheme="majorHAnsi" w:eastAsiaTheme="majorEastAsia" w:hAnsiTheme="majorHAnsi" w:cstheme="majorBidi"/>
      <w:b/>
      <w:color w:val="007FAB" w:themeColor="accent1"/>
      <w:sz w:val="28"/>
      <w:szCs w:val="32"/>
    </w:rPr>
  </w:style>
  <w:style w:type="character" w:customStyle="1" w:styleId="ForHeadingChar">
    <w:name w:val="For Heading Char"/>
    <w:basedOn w:val="DefaultParagraphFont"/>
    <w:link w:val="ForHeading"/>
    <w:rsid w:val="00FC41F6"/>
    <w:rPr>
      <w:rFonts w:asciiTheme="majorHAnsi" w:eastAsiaTheme="majorEastAsia" w:hAnsiTheme="majorHAnsi" w:cstheme="majorBidi"/>
      <w:b/>
      <w:color w:val="007FAB" w:themeColor="accent1"/>
      <w:sz w:val="28"/>
      <w:szCs w:val="32"/>
    </w:rPr>
  </w:style>
  <w:style w:type="paragraph" w:customStyle="1" w:styleId="Dates">
    <w:name w:val="Dates"/>
    <w:link w:val="DatesChar"/>
    <w:qFormat/>
    <w:rsid w:val="00E014FC"/>
    <w:pPr>
      <w:jc w:val="right"/>
    </w:pPr>
    <w:rPr>
      <w:color w:val="707070" w:themeColor="background2" w:themeShade="80"/>
      <w:sz w:val="20"/>
      <w:szCs w:val="26"/>
    </w:rPr>
  </w:style>
  <w:style w:type="character" w:customStyle="1" w:styleId="DatesChar">
    <w:name w:val="Dates Char"/>
    <w:basedOn w:val="DefaultParagraphFont"/>
    <w:link w:val="Dates"/>
    <w:rsid w:val="00E014FC"/>
    <w:rPr>
      <w:color w:val="707070" w:themeColor="background2" w:themeShade="80"/>
      <w:sz w:val="20"/>
      <w:szCs w:val="26"/>
    </w:rPr>
  </w:style>
  <w:style w:type="paragraph" w:customStyle="1" w:styleId="Description">
    <w:name w:val="Description"/>
    <w:basedOn w:val="ListParagraph"/>
    <w:link w:val="DescriptionChar"/>
    <w:qFormat/>
    <w:rsid w:val="00E64938"/>
    <w:pPr>
      <w:numPr>
        <w:numId w:val="22"/>
      </w:numPr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A0DBB"/>
  </w:style>
  <w:style w:type="character" w:customStyle="1" w:styleId="DescriptionChar">
    <w:name w:val="Description Char"/>
    <w:basedOn w:val="ListParagraphChar"/>
    <w:link w:val="Description"/>
    <w:rsid w:val="00E6493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ersonal-portfolio-psi-seven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31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06F6E286174575A75B1F68541BC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0DD4-59F1-4082-87DC-54D0154C85D6}"/>
      </w:docPartPr>
      <w:docPartBody>
        <w:p w:rsidR="00BE1AD7" w:rsidRDefault="00673A66">
          <w:pPr>
            <w:pStyle w:val="1606F6E286174575A75B1F68541BC31C"/>
          </w:pPr>
          <w:r>
            <w:t>First Name</w:t>
          </w:r>
        </w:p>
      </w:docPartBody>
    </w:docPart>
    <w:docPart>
      <w:docPartPr>
        <w:name w:val="89CD39BC213A4333ACABBB93226C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07972-C755-4052-AE1C-2BD354CEF4BB}"/>
      </w:docPartPr>
      <w:docPartBody>
        <w:p w:rsidR="00615FD0" w:rsidRDefault="00000000">
          <w:pPr>
            <w:pStyle w:val="89CD39BC213A4333ACABBB93226C1618"/>
          </w:pPr>
          <w:r w:rsidRPr="009D0878">
            <w:t>Email</w:t>
          </w:r>
        </w:p>
      </w:docPartBody>
    </w:docPart>
    <w:docPart>
      <w:docPartPr>
        <w:name w:val="D9E1E5FF60FB49B583CEE75F5BB12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00B3F-DF4E-45C1-A046-BAB22B7A559C}"/>
      </w:docPartPr>
      <w:docPartBody>
        <w:p w:rsidR="00615FD0" w:rsidRDefault="00000000">
          <w:pPr>
            <w:pStyle w:val="D9E1E5FF60FB49B583CEE75F5BB12E4D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6"/>
    <w:rsid w:val="00033633"/>
    <w:rsid w:val="00064929"/>
    <w:rsid w:val="000954EE"/>
    <w:rsid w:val="00097EB5"/>
    <w:rsid w:val="000B2D21"/>
    <w:rsid w:val="000C11CE"/>
    <w:rsid w:val="000C5531"/>
    <w:rsid w:val="000D0EF6"/>
    <w:rsid w:val="000E544B"/>
    <w:rsid w:val="000F02C4"/>
    <w:rsid w:val="00131DD3"/>
    <w:rsid w:val="0019540C"/>
    <w:rsid w:val="001A17FE"/>
    <w:rsid w:val="001B3214"/>
    <w:rsid w:val="001E1F00"/>
    <w:rsid w:val="001F1BAA"/>
    <w:rsid w:val="001F4F02"/>
    <w:rsid w:val="00203345"/>
    <w:rsid w:val="00214215"/>
    <w:rsid w:val="002423F6"/>
    <w:rsid w:val="00263D44"/>
    <w:rsid w:val="00274E95"/>
    <w:rsid w:val="002D56B9"/>
    <w:rsid w:val="002F11B5"/>
    <w:rsid w:val="00326C01"/>
    <w:rsid w:val="00344222"/>
    <w:rsid w:val="0036544F"/>
    <w:rsid w:val="003710E0"/>
    <w:rsid w:val="00395993"/>
    <w:rsid w:val="003C0107"/>
    <w:rsid w:val="003C2639"/>
    <w:rsid w:val="003D027C"/>
    <w:rsid w:val="003D549B"/>
    <w:rsid w:val="003F22AE"/>
    <w:rsid w:val="00417BBD"/>
    <w:rsid w:val="00434C46"/>
    <w:rsid w:val="00467AB8"/>
    <w:rsid w:val="0047555F"/>
    <w:rsid w:val="0048268B"/>
    <w:rsid w:val="00494E28"/>
    <w:rsid w:val="004A04A7"/>
    <w:rsid w:val="004A5868"/>
    <w:rsid w:val="004A7CFC"/>
    <w:rsid w:val="004C0A12"/>
    <w:rsid w:val="0056103B"/>
    <w:rsid w:val="005957ED"/>
    <w:rsid w:val="005B59E0"/>
    <w:rsid w:val="005C193D"/>
    <w:rsid w:val="005D3330"/>
    <w:rsid w:val="005D4D81"/>
    <w:rsid w:val="005E11FB"/>
    <w:rsid w:val="0061503E"/>
    <w:rsid w:val="00615FD0"/>
    <w:rsid w:val="00644A83"/>
    <w:rsid w:val="00646D64"/>
    <w:rsid w:val="00647BB2"/>
    <w:rsid w:val="006613E6"/>
    <w:rsid w:val="00673A66"/>
    <w:rsid w:val="00676506"/>
    <w:rsid w:val="00687F72"/>
    <w:rsid w:val="006C7AA6"/>
    <w:rsid w:val="006F2863"/>
    <w:rsid w:val="00700ACF"/>
    <w:rsid w:val="007067AC"/>
    <w:rsid w:val="00726292"/>
    <w:rsid w:val="00727798"/>
    <w:rsid w:val="007A6630"/>
    <w:rsid w:val="007C0994"/>
    <w:rsid w:val="007C3DA3"/>
    <w:rsid w:val="0080557C"/>
    <w:rsid w:val="008112A4"/>
    <w:rsid w:val="00830ECC"/>
    <w:rsid w:val="00834B16"/>
    <w:rsid w:val="00837C6B"/>
    <w:rsid w:val="008513DF"/>
    <w:rsid w:val="008C489C"/>
    <w:rsid w:val="009029DF"/>
    <w:rsid w:val="009279D7"/>
    <w:rsid w:val="00944986"/>
    <w:rsid w:val="00990170"/>
    <w:rsid w:val="009B56AC"/>
    <w:rsid w:val="009C21A8"/>
    <w:rsid w:val="009C6C72"/>
    <w:rsid w:val="009D491D"/>
    <w:rsid w:val="009D680E"/>
    <w:rsid w:val="00A112A4"/>
    <w:rsid w:val="00A30A98"/>
    <w:rsid w:val="00A90FD4"/>
    <w:rsid w:val="00AA05DE"/>
    <w:rsid w:val="00AA4763"/>
    <w:rsid w:val="00AA4B3B"/>
    <w:rsid w:val="00AC6279"/>
    <w:rsid w:val="00AE0C52"/>
    <w:rsid w:val="00AF28ED"/>
    <w:rsid w:val="00AF2F08"/>
    <w:rsid w:val="00B62DF8"/>
    <w:rsid w:val="00B63C60"/>
    <w:rsid w:val="00BA01F8"/>
    <w:rsid w:val="00BA19A0"/>
    <w:rsid w:val="00BC3478"/>
    <w:rsid w:val="00BE1AD7"/>
    <w:rsid w:val="00C22463"/>
    <w:rsid w:val="00C359AA"/>
    <w:rsid w:val="00C64F2B"/>
    <w:rsid w:val="00C929C6"/>
    <w:rsid w:val="00C93BDB"/>
    <w:rsid w:val="00CE554A"/>
    <w:rsid w:val="00CF2282"/>
    <w:rsid w:val="00D135B1"/>
    <w:rsid w:val="00D1568A"/>
    <w:rsid w:val="00D20805"/>
    <w:rsid w:val="00D240C6"/>
    <w:rsid w:val="00D246E0"/>
    <w:rsid w:val="00D42998"/>
    <w:rsid w:val="00D663A7"/>
    <w:rsid w:val="00D85BC6"/>
    <w:rsid w:val="00D9263E"/>
    <w:rsid w:val="00D94B1D"/>
    <w:rsid w:val="00DA4A15"/>
    <w:rsid w:val="00E10605"/>
    <w:rsid w:val="00E21B35"/>
    <w:rsid w:val="00E67002"/>
    <w:rsid w:val="00E7091E"/>
    <w:rsid w:val="00E80C32"/>
    <w:rsid w:val="00EA2657"/>
    <w:rsid w:val="00EC30BB"/>
    <w:rsid w:val="00ED1F8B"/>
    <w:rsid w:val="00EE2C87"/>
    <w:rsid w:val="00EF3D8E"/>
    <w:rsid w:val="00EF420D"/>
    <w:rsid w:val="00F36BAC"/>
    <w:rsid w:val="00F663A7"/>
    <w:rsid w:val="00F9629E"/>
    <w:rsid w:val="00FD1DFE"/>
    <w:rsid w:val="00FD6751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6F6E286174575A75B1F68541BC31C">
    <w:name w:val="1606F6E286174575A75B1F68541BC31C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9CD39BC213A4333ACABBB93226C1618">
    <w:name w:val="89CD39BC213A4333ACABBB93226C161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1E5FF60FB49B583CEE75F5BB12E4D">
    <w:name w:val="D9E1E5FF60FB49B583CEE75F5BB12E4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Victor Oloyede</Abstract>
  <CompanyAddress>336 Beechwood ln</CompanyAddress>
  <CompanyPhone>                                           </CompanyPhone>
  <CompanyFax/>
  <CompanyEmail>Dallas, TX
(469) 734-1247
victorzemail@gmail.com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F3B48-B950-4424-B0F9-59049353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7833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oloyede</dc:creator>
  <cp:keywords/>
  <dc:description/>
  <cp:lastModifiedBy>Oloyede, Victor</cp:lastModifiedBy>
  <cp:revision>230</cp:revision>
  <dcterms:created xsi:type="dcterms:W3CDTF">2019-01-15T03:31:00Z</dcterms:created>
  <dcterms:modified xsi:type="dcterms:W3CDTF">2024-07-18T17:41:00Z</dcterms:modified>
  <cp:category>Oloyede</cp:category>
</cp:coreProperties>
</file>